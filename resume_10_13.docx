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C5" w:rsidRPr="00843164" w:rsidRDefault="007E2B58">
      <w:pPr>
        <w:pStyle w:val="Title"/>
      </w:pPr>
      <w:r>
        <w:t>andrew rall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:rsidTr="00E42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4"/>
          <w:tblHeader/>
        </w:trPr>
        <w:tc>
          <w:tcPr>
            <w:tcW w:w="5000" w:type="pct"/>
          </w:tcPr>
          <w:p w:rsidR="00483E02" w:rsidRDefault="007E2B58">
            <w:pPr>
              <w:pStyle w:val="ContactInfo"/>
            </w:pPr>
            <w:r>
              <w:t>2116 Allston Way Apt. 516</w:t>
            </w:r>
            <w:r w:rsidR="00483E02">
              <w:t xml:space="preserve"> Berkeley, CA 94704</w:t>
            </w:r>
            <w:r w:rsidR="00260D3F" w:rsidRPr="00843164">
              <w:t> </w:t>
            </w:r>
          </w:p>
          <w:p w:rsidR="00E42757" w:rsidRPr="00843164" w:rsidRDefault="00483E02">
            <w:pPr>
              <w:pStyle w:val="ContactInfo"/>
            </w:pPr>
            <w:r>
              <w:t>715-223-7230</w:t>
            </w:r>
            <w:r w:rsidR="00260D3F" w:rsidRPr="00843164">
              <w:t> | </w:t>
            </w:r>
            <w:hyperlink r:id="rId10" w:history="1">
              <w:r w:rsidR="00E42757" w:rsidRPr="00BE5773">
                <w:rPr>
                  <w:rStyle w:val="Hyperlink"/>
                </w:rPr>
                <w:t>andrewr0498@berkeley.edu</w:t>
              </w:r>
            </w:hyperlink>
          </w:p>
        </w:tc>
      </w:tr>
    </w:tbl>
    <w:p w:rsidR="00C067C5" w:rsidRPr="00843164" w:rsidRDefault="007E2B58" w:rsidP="00E42757">
      <w:pPr>
        <w:pStyle w:val="Heading1"/>
        <w:pBdr>
          <w:bottom w:val="double" w:sz="2" w:space="0" w:color="595959" w:themeColor="text1" w:themeTint="A6"/>
        </w:pBdr>
        <w:spacing w:before="120"/>
      </w:pPr>
      <w:r>
        <w:t>education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Pr="00266600" w:rsidRDefault="0049283F">
            <w:pPr>
              <w:rPr>
                <w:color w:val="000000" w:themeColor="text1"/>
              </w:rPr>
            </w:pPr>
            <w:r w:rsidRPr="00266600">
              <w:rPr>
                <w:color w:val="000000" w:themeColor="text1"/>
              </w:rPr>
              <w:t>UNIVERSITY OF CALIFORNIA-BERKELEY</w:t>
            </w:r>
          </w:p>
          <w:p w:rsidR="0049283F" w:rsidRPr="00880075" w:rsidRDefault="0049283F">
            <w:pPr>
              <w:rPr>
                <w:color w:val="000000" w:themeColor="text1"/>
              </w:rPr>
            </w:pPr>
            <w:r w:rsidRPr="00880075">
              <w:rPr>
                <w:color w:val="000000" w:themeColor="text1"/>
              </w:rPr>
              <w:t>Class of 2020</w:t>
            </w:r>
          </w:p>
          <w:p w:rsidR="0049283F" w:rsidRPr="0049283F" w:rsidRDefault="0049283F">
            <w:r w:rsidRPr="00880075">
              <w:rPr>
                <w:color w:val="000000" w:themeColor="text1"/>
              </w:rPr>
              <w:t>Major: Statistics with Computer Science Applied Cluster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08FFB66364544C55BD9610D3886813FA"/>
        </w:placeholder>
        <w:temporary/>
        <w:showingPlcHdr/>
        <w15:appearance w15:val="hidden"/>
      </w:sdtPr>
      <w:sdtEndPr/>
      <w:sdtContent>
        <w:p w:rsidR="00843164" w:rsidRPr="00843164" w:rsidRDefault="00843164" w:rsidP="00E42757">
          <w:pPr>
            <w:pStyle w:val="Heading1"/>
            <w:pBdr>
              <w:bottom w:val="double" w:sz="2" w:space="0" w:color="595959" w:themeColor="text1" w:themeTint="A6"/>
            </w:pBdr>
            <w:spacing w:before="120"/>
          </w:pPr>
          <w:r w:rsidRPr="00843164">
            <w:t>Experience</w:t>
          </w:r>
        </w:p>
      </w:sdtContent>
    </w:sdt>
    <w:tbl>
      <w:tblPr>
        <w:tblStyle w:val="ResumeTable"/>
        <w:tblW w:w="5413" w:type="pct"/>
        <w:tblLook w:val="0620" w:firstRow="1" w:lastRow="0" w:firstColumn="0" w:lastColumn="0" w:noHBand="1" w:noVBand="1"/>
        <w:tblDescription w:val="Experience table"/>
      </w:tblPr>
      <w:tblGrid>
        <w:gridCol w:w="1793"/>
        <w:gridCol w:w="8028"/>
      </w:tblGrid>
      <w:tr w:rsidR="00843164" w:rsidRPr="00843164" w:rsidTr="001F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  <w:tblHeader/>
        </w:trPr>
        <w:tc>
          <w:tcPr>
            <w:tcW w:w="913" w:type="pct"/>
          </w:tcPr>
          <w:p w:rsidR="00843164" w:rsidRPr="00843164" w:rsidRDefault="0049283F" w:rsidP="00843164">
            <w:pPr>
              <w:pStyle w:val="Date"/>
            </w:pPr>
            <w:r>
              <w:t>Fall</w:t>
            </w:r>
            <w:r w:rsidR="00843164">
              <w:t>-</w:t>
            </w:r>
            <w:r>
              <w:t>Winter 2018</w:t>
            </w:r>
          </w:p>
        </w:tc>
        <w:tc>
          <w:tcPr>
            <w:tcW w:w="4087" w:type="pct"/>
          </w:tcPr>
          <w:p w:rsidR="00843164" w:rsidRPr="00880075" w:rsidRDefault="001F4A89" w:rsidP="00297EBC">
            <w:pPr>
              <w:rPr>
                <w:color w:val="000000" w:themeColor="text1"/>
              </w:rPr>
            </w:pPr>
            <w:r w:rsidRPr="00266600">
              <w:rPr>
                <w:color w:val="000000" w:themeColor="text1"/>
              </w:rPr>
              <w:t>Cal Football</w:t>
            </w:r>
            <w:r w:rsidR="004508BF" w:rsidRPr="00266600">
              <w:rPr>
                <w:color w:val="000000" w:themeColor="text1"/>
              </w:rPr>
              <w:t xml:space="preserve"> Consulting Project</w:t>
            </w:r>
            <w:r w:rsidRPr="00880075">
              <w:rPr>
                <w:color w:val="000000" w:themeColor="text1"/>
              </w:rPr>
              <w:t xml:space="preserve">, </w:t>
            </w:r>
            <w:r w:rsidR="004508BF">
              <w:rPr>
                <w:i/>
                <w:color w:val="000000" w:themeColor="text1"/>
              </w:rPr>
              <w:t>Sports Analytics Group at Berkeley (SAGB)</w:t>
            </w:r>
          </w:p>
          <w:p w:rsidR="00E42757" w:rsidRPr="00880075" w:rsidRDefault="00E42757" w:rsidP="00297EBC">
            <w:pPr>
              <w:pStyle w:val="ListBullet"/>
              <w:rPr>
                <w:color w:val="000000" w:themeColor="text1"/>
              </w:rPr>
            </w:pPr>
            <w:r w:rsidRPr="00880075">
              <w:rPr>
                <w:color w:val="000000" w:themeColor="text1"/>
              </w:rPr>
              <w:t>Worked with team of students</w:t>
            </w:r>
            <w:r w:rsidR="00880075" w:rsidRPr="00880075">
              <w:rPr>
                <w:color w:val="000000" w:themeColor="text1"/>
              </w:rPr>
              <w:t xml:space="preserve"> to create fourth-down decision-</w:t>
            </w:r>
            <w:r w:rsidRPr="00880075">
              <w:rPr>
                <w:color w:val="000000" w:themeColor="text1"/>
              </w:rPr>
              <w:t>making model</w:t>
            </w:r>
          </w:p>
          <w:p w:rsidR="00843164" w:rsidRPr="00880075" w:rsidRDefault="00880075" w:rsidP="00297EBC">
            <w:pPr>
              <w:pStyle w:val="ListBulle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 product to be reference</w:t>
            </w:r>
            <w:r w:rsidR="00266600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 xml:space="preserve"> in-game by coaches.</w:t>
            </w:r>
          </w:p>
        </w:tc>
      </w:tr>
      <w:tr w:rsidR="00C93A8B" w:rsidRPr="00843164" w:rsidTr="001F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  <w:tblHeader/>
        </w:trPr>
        <w:tc>
          <w:tcPr>
            <w:tcW w:w="913" w:type="pct"/>
          </w:tcPr>
          <w:p w:rsidR="00C93A8B" w:rsidRDefault="00C93A8B" w:rsidP="00C93A8B">
            <w:pPr>
              <w:pStyle w:val="Date"/>
            </w:pPr>
            <w:r>
              <w:t>Fall 2018</w:t>
            </w:r>
          </w:p>
        </w:tc>
        <w:tc>
          <w:tcPr>
            <w:tcW w:w="4087" w:type="pct"/>
          </w:tcPr>
          <w:p w:rsidR="00C93A8B" w:rsidRPr="004508BF" w:rsidRDefault="004508BF" w:rsidP="00C93A8B">
            <w:pPr>
              <w:rPr>
                <w:i/>
                <w:color w:val="000000" w:themeColor="text1"/>
              </w:rPr>
            </w:pPr>
            <w:proofErr w:type="spellStart"/>
            <w:r w:rsidRPr="00266600">
              <w:rPr>
                <w:color w:val="000000" w:themeColor="text1"/>
              </w:rPr>
              <w:t>Tidyverse</w:t>
            </w:r>
            <w:proofErr w:type="spellEnd"/>
            <w:r w:rsidRPr="00266600">
              <w:rPr>
                <w:color w:val="000000" w:themeColor="text1"/>
              </w:rPr>
              <w:t xml:space="preserve"> Lecture</w:t>
            </w:r>
            <w:r>
              <w:rPr>
                <w:color w:val="000000" w:themeColor="text1"/>
              </w:rPr>
              <w:t xml:space="preserve">, </w:t>
            </w:r>
            <w:r w:rsidRPr="004508BF">
              <w:rPr>
                <w:i/>
                <w:color w:val="000000" w:themeColor="text1"/>
              </w:rPr>
              <w:t>Statistics Undergraduate Student Association (SUSA)</w:t>
            </w:r>
          </w:p>
          <w:p w:rsidR="00C93A8B" w:rsidRPr="004508BF" w:rsidRDefault="004508BF" w:rsidP="004508BF">
            <w:pPr>
              <w:pStyle w:val="ListBulle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Created and presented lecture material on </w:t>
            </w:r>
            <w:r w:rsidR="00266600">
              <w:rPr>
                <w:color w:val="000000" w:themeColor="text1"/>
              </w:rPr>
              <w:t>the R package to</w:t>
            </w:r>
            <w:r>
              <w:rPr>
                <w:color w:val="000000" w:themeColor="text1"/>
              </w:rPr>
              <w:t xml:space="preserve"> SUSA Career Exploration Committee</w:t>
            </w:r>
          </w:p>
        </w:tc>
      </w:tr>
      <w:tr w:rsidR="00C93A8B" w:rsidRPr="00843164" w:rsidTr="001F4A89">
        <w:trPr>
          <w:trHeight w:val="775"/>
        </w:trPr>
        <w:tc>
          <w:tcPr>
            <w:tcW w:w="913" w:type="pct"/>
          </w:tcPr>
          <w:p w:rsidR="00C93A8B" w:rsidRPr="00843164" w:rsidRDefault="00C93A8B" w:rsidP="00C93A8B">
            <w:pPr>
              <w:pStyle w:val="Date"/>
            </w:pPr>
            <w:r>
              <w:t>Summer-Fall 2018</w:t>
            </w:r>
          </w:p>
        </w:tc>
        <w:tc>
          <w:tcPr>
            <w:tcW w:w="4087" w:type="pct"/>
          </w:tcPr>
          <w:p w:rsidR="00C93A8B" w:rsidRPr="00880075" w:rsidRDefault="004508BF" w:rsidP="00C93A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Lab Assistant</w:t>
            </w:r>
            <w:r w:rsidR="00C93A8B" w:rsidRPr="00880075">
              <w:rPr>
                <w:color w:val="000000" w:themeColor="text1"/>
              </w:rPr>
              <w:t>, </w:t>
            </w:r>
            <w:r>
              <w:rPr>
                <w:rStyle w:val="Emphasis"/>
              </w:rPr>
              <w:t>Data 8 Course Staff</w:t>
            </w:r>
          </w:p>
          <w:p w:rsidR="00266600" w:rsidRPr="00266600" w:rsidRDefault="00C93A8B" w:rsidP="00266600">
            <w:pPr>
              <w:pStyle w:val="ListBullet"/>
              <w:rPr>
                <w:color w:val="000000" w:themeColor="text1"/>
              </w:rPr>
            </w:pPr>
            <w:r w:rsidRPr="00880075">
              <w:rPr>
                <w:color w:val="000000" w:themeColor="text1"/>
              </w:rPr>
              <w:t>Helped manage and instruct students in an introductory data science course</w:t>
            </w:r>
            <w:r w:rsidR="00266600">
              <w:rPr>
                <w:color w:val="000000" w:themeColor="text1"/>
              </w:rPr>
              <w:t xml:space="preserve"> for two semesters</w:t>
            </w:r>
          </w:p>
        </w:tc>
      </w:tr>
      <w:tr w:rsidR="00C93A8B" w:rsidRPr="00843164" w:rsidTr="001F4A89">
        <w:trPr>
          <w:trHeight w:val="775"/>
        </w:trPr>
        <w:tc>
          <w:tcPr>
            <w:tcW w:w="913" w:type="pct"/>
          </w:tcPr>
          <w:p w:rsidR="00C93A8B" w:rsidRPr="00843164" w:rsidRDefault="00C93A8B" w:rsidP="00C93A8B">
            <w:pPr>
              <w:pStyle w:val="Date"/>
            </w:pPr>
            <w:r>
              <w:t>Summer</w:t>
            </w:r>
            <w:r>
              <w:t xml:space="preserve"> 2017</w:t>
            </w:r>
          </w:p>
        </w:tc>
        <w:tc>
          <w:tcPr>
            <w:tcW w:w="4087" w:type="pct"/>
          </w:tcPr>
          <w:p w:rsidR="00C93A8B" w:rsidRPr="00880075" w:rsidRDefault="00C93A8B" w:rsidP="00C93A8B">
            <w:pPr>
              <w:rPr>
                <w:color w:val="000000" w:themeColor="text1"/>
              </w:rPr>
            </w:pPr>
            <w:r w:rsidRPr="004508BF">
              <w:rPr>
                <w:rStyle w:val="Emphasis"/>
                <w:i w:val="0"/>
                <w:color w:val="000000" w:themeColor="text1"/>
              </w:rPr>
              <w:t>Research Intern</w:t>
            </w:r>
            <w:r w:rsidR="004508BF">
              <w:rPr>
                <w:rStyle w:val="Emphasis"/>
                <w:i w:val="0"/>
                <w:color w:val="000000" w:themeColor="text1"/>
              </w:rPr>
              <w:t xml:space="preserve">, </w:t>
            </w:r>
            <w:r w:rsidR="004508BF" w:rsidRPr="004508BF">
              <w:rPr>
                <w:i/>
                <w:color w:val="000000" w:themeColor="text1"/>
              </w:rPr>
              <w:t xml:space="preserve">Massachusetts General </w:t>
            </w:r>
            <w:r w:rsidR="004508BF" w:rsidRPr="00266600">
              <w:rPr>
                <w:i/>
                <w:color w:val="000000" w:themeColor="text1"/>
              </w:rPr>
              <w:t>Hospital</w:t>
            </w:r>
            <w:r w:rsidR="00266600" w:rsidRPr="00266600">
              <w:rPr>
                <w:i/>
                <w:color w:val="000000" w:themeColor="text1"/>
              </w:rPr>
              <w:t xml:space="preserve"> </w:t>
            </w:r>
            <w:r w:rsidR="00266600" w:rsidRPr="00266600">
              <w:rPr>
                <w:rStyle w:val="Emphasis"/>
                <w:color w:val="000000" w:themeColor="text1"/>
              </w:rPr>
              <w:t>Division of Gastroenterology</w:t>
            </w:r>
          </w:p>
          <w:p w:rsidR="00C93A8B" w:rsidRPr="00880075" w:rsidRDefault="00C93A8B" w:rsidP="00C93A8B">
            <w:pPr>
              <w:pStyle w:val="ListBullet"/>
              <w:rPr>
                <w:color w:val="000000" w:themeColor="text1"/>
              </w:rPr>
            </w:pPr>
            <w:r w:rsidRPr="00880075">
              <w:rPr>
                <w:color w:val="000000" w:themeColor="text1"/>
              </w:rPr>
              <w:t xml:space="preserve">Extracted information relevant to a study of Familial Adenomatous Polyposis (FAP) </w:t>
            </w:r>
          </w:p>
          <w:p w:rsidR="00C93A8B" w:rsidRPr="00880075" w:rsidRDefault="00C93A8B" w:rsidP="00C93A8B">
            <w:pPr>
              <w:pStyle w:val="ListBullet"/>
              <w:rPr>
                <w:color w:val="000000" w:themeColor="text1"/>
              </w:rPr>
            </w:pPr>
            <w:r w:rsidRPr="00880075">
              <w:rPr>
                <w:color w:val="000000" w:themeColor="text1"/>
              </w:rPr>
              <w:t xml:space="preserve"> Facilitated a data collection platform to store and organize information pertaining to the study</w:t>
            </w:r>
          </w:p>
        </w:tc>
      </w:tr>
    </w:tbl>
    <w:p w:rsidR="00126049" w:rsidRPr="00843164" w:rsidRDefault="007E2B58" w:rsidP="00E42757">
      <w:pPr>
        <w:pStyle w:val="Heading1"/>
        <w:spacing w:before="120"/>
      </w:pPr>
      <w:r>
        <w:t>Skills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Default="00514719" w:rsidP="001260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Languages: </w:t>
            </w:r>
            <w:r w:rsidR="00E42757" w:rsidRPr="00880075">
              <w:rPr>
                <w:color w:val="000000" w:themeColor="text1"/>
              </w:rPr>
              <w:t>Python, R, Java, SQL, and HTML/CSS</w:t>
            </w:r>
          </w:p>
          <w:p w:rsidR="00266600" w:rsidRDefault="00514719" w:rsidP="00E42757">
            <w:pPr>
              <w:pStyle w:val="NoSpacing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Statistical Methods: </w:t>
            </w:r>
            <w:r w:rsidR="00266600">
              <w:rPr>
                <w:color w:val="000000" w:themeColor="text1"/>
              </w:rPr>
              <w:t xml:space="preserve">Bayesian Analysis, Hypothesis Testing, Linear </w:t>
            </w:r>
            <w:r w:rsidR="00C93A8B">
              <w:rPr>
                <w:color w:val="000000" w:themeColor="text1"/>
              </w:rPr>
              <w:t>Model</w:t>
            </w:r>
            <w:r w:rsidR="00266600">
              <w:rPr>
                <w:color w:val="000000" w:themeColor="text1"/>
              </w:rPr>
              <w:t xml:space="preserve">ing,     </w:t>
            </w:r>
          </w:p>
          <w:p w:rsidR="00E42757" w:rsidRDefault="00266600" w:rsidP="00E42757">
            <w:pPr>
              <w:pStyle w:val="NoSpacing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r w:rsidR="00E42757" w:rsidRPr="00880075">
              <w:rPr>
                <w:color w:val="000000" w:themeColor="text1"/>
              </w:rPr>
              <w:t>Machine Learning,</w:t>
            </w:r>
            <w:r w:rsidR="00E42757" w:rsidRPr="00880075">
              <w:rPr>
                <w:color w:val="000000" w:themeColor="text1"/>
              </w:rPr>
              <w:t xml:space="preserve"> </w:t>
            </w:r>
            <w:r w:rsidR="00E42757" w:rsidRPr="00880075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 xml:space="preserve">arameter </w:t>
            </w:r>
            <w:r w:rsidR="00E42757" w:rsidRPr="00880075">
              <w:rPr>
                <w:color w:val="000000" w:themeColor="text1"/>
              </w:rPr>
              <w:t>Estimation</w:t>
            </w:r>
            <w:r w:rsidR="00F10226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Reproducibility</w:t>
            </w:r>
          </w:p>
          <w:p w:rsidR="00514719" w:rsidRPr="00514719" w:rsidRDefault="00514719" w:rsidP="00E42757">
            <w:pPr>
              <w:pStyle w:val="NoSpacing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Other: Git, R Shiny, </w:t>
            </w:r>
            <w:r w:rsidRPr="00514719">
              <w:rPr>
                <w:color w:val="000000" w:themeColor="text1"/>
              </w:rPr>
              <w:t>IntelliJ IDEA</w:t>
            </w:r>
            <w:r w:rsidR="00266600">
              <w:rPr>
                <w:color w:val="000000" w:themeColor="text1"/>
              </w:rPr>
              <w:t xml:space="preserve">, </w:t>
            </w:r>
            <w:proofErr w:type="spellStart"/>
            <w:r w:rsidR="00266600">
              <w:rPr>
                <w:color w:val="000000" w:themeColor="text1"/>
              </w:rPr>
              <w:t>Jupyter</w:t>
            </w:r>
            <w:proofErr w:type="spellEnd"/>
            <w:r w:rsidR="00266600">
              <w:rPr>
                <w:color w:val="000000" w:themeColor="text1"/>
              </w:rPr>
              <w:t>, Latex</w:t>
            </w:r>
          </w:p>
        </w:tc>
      </w:tr>
    </w:tbl>
    <w:p w:rsidR="00126049" w:rsidRPr="00843164" w:rsidRDefault="007E2B58" w:rsidP="00E42757">
      <w:pPr>
        <w:pStyle w:val="Heading1"/>
        <w:spacing w:before="120"/>
      </w:pPr>
      <w:r>
        <w:t>activities</w:t>
      </w:r>
    </w:p>
    <w:tbl>
      <w:tblPr>
        <w:tblStyle w:val="ResumeTable"/>
        <w:tblW w:w="9648" w:type="dxa"/>
        <w:tblCellMar>
          <w:top w:w="72" w:type="dxa"/>
          <w:left w:w="1440" w:type="dxa"/>
        </w:tblCellMar>
        <w:tblLook w:val="0600" w:firstRow="0" w:lastRow="0" w:firstColumn="0" w:lastColumn="0" w:noHBand="1" w:noVBand="1"/>
        <w:tblDescription w:val="Leadership table"/>
      </w:tblPr>
      <w:tblGrid>
        <w:gridCol w:w="9648"/>
      </w:tblGrid>
      <w:tr w:rsidR="00260D3F" w:rsidRPr="00843164" w:rsidTr="00880075">
        <w:trPr>
          <w:trHeight w:val="20"/>
        </w:trPr>
        <w:tc>
          <w:tcPr>
            <w:tcW w:w="9648" w:type="dxa"/>
          </w:tcPr>
          <w:p w:rsidR="00260D3F" w:rsidRPr="00880075" w:rsidRDefault="00F10226" w:rsidP="00CF2932">
            <w:pPr>
              <w:rPr>
                <w:color w:val="000000" w:themeColor="text1"/>
              </w:rPr>
            </w:pPr>
            <w:r w:rsidRPr="00F10226">
              <w:rPr>
                <w:color w:val="000000" w:themeColor="text1"/>
              </w:rPr>
              <w:t>Statistics Undergraduate Student Association</w:t>
            </w:r>
            <w:r w:rsidRPr="00F10226">
              <w:rPr>
                <w:color w:val="000000" w:themeColor="text1"/>
              </w:rPr>
              <w:t xml:space="preserve"> </w:t>
            </w:r>
            <w:r w:rsidR="00E42757" w:rsidRPr="00880075">
              <w:rPr>
                <w:color w:val="000000" w:themeColor="text1"/>
              </w:rPr>
              <w:t>Education Committee Member</w:t>
            </w:r>
          </w:p>
          <w:p w:rsidR="00880075" w:rsidRPr="00880075" w:rsidRDefault="00F10226" w:rsidP="00CF2932">
            <w:pPr>
              <w:rPr>
                <w:color w:val="000000" w:themeColor="text1"/>
              </w:rPr>
            </w:pPr>
            <w:r w:rsidRPr="00F10226">
              <w:rPr>
                <w:color w:val="000000" w:themeColor="text1"/>
              </w:rPr>
              <w:t>Sports Analytics Grou</w:t>
            </w:r>
            <w:bookmarkStart w:id="0" w:name="_GoBack"/>
            <w:bookmarkEnd w:id="0"/>
            <w:r w:rsidRPr="00F10226">
              <w:rPr>
                <w:color w:val="000000" w:themeColor="text1"/>
              </w:rPr>
              <w:t>p at Berkeley</w:t>
            </w:r>
            <w:r w:rsidR="00880075" w:rsidRPr="00880075">
              <w:rPr>
                <w:color w:val="000000" w:themeColor="text1"/>
              </w:rPr>
              <w:t xml:space="preserve"> Projects Team Member</w:t>
            </w:r>
          </w:p>
          <w:p w:rsidR="00880075" w:rsidRPr="00880075" w:rsidRDefault="00880075" w:rsidP="00CF2932">
            <w:pPr>
              <w:rPr>
                <w:color w:val="000000" w:themeColor="text1"/>
              </w:rPr>
            </w:pPr>
            <w:r w:rsidRPr="00880075">
              <w:rPr>
                <w:color w:val="000000" w:themeColor="text1"/>
              </w:rPr>
              <w:t>Cal Triathlon Team</w:t>
            </w:r>
          </w:p>
          <w:p w:rsidR="00E42757" w:rsidRPr="00843164" w:rsidRDefault="00E42757" w:rsidP="00CF2932"/>
        </w:tc>
      </w:tr>
    </w:tbl>
    <w:p w:rsidR="00260D3F" w:rsidRPr="00843164" w:rsidRDefault="00260D3F" w:rsidP="00F25533"/>
    <w:sectPr w:rsidR="00260D3F" w:rsidRPr="00843164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57C" w:rsidRDefault="005F557C">
      <w:pPr>
        <w:spacing w:after="0"/>
      </w:pPr>
      <w:r>
        <w:separator/>
      </w:r>
    </w:p>
    <w:p w:rsidR="005F557C" w:rsidRDefault="005F557C"/>
  </w:endnote>
  <w:endnote w:type="continuationSeparator" w:id="0">
    <w:p w:rsidR="005F557C" w:rsidRDefault="005F557C">
      <w:pPr>
        <w:spacing w:after="0"/>
      </w:pPr>
      <w:r>
        <w:continuationSeparator/>
      </w:r>
    </w:p>
    <w:p w:rsidR="005F557C" w:rsidRDefault="005F55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57C" w:rsidRDefault="005F557C">
      <w:pPr>
        <w:spacing w:after="0"/>
      </w:pPr>
      <w:r>
        <w:separator/>
      </w:r>
    </w:p>
    <w:p w:rsidR="005F557C" w:rsidRDefault="005F557C"/>
  </w:footnote>
  <w:footnote w:type="continuationSeparator" w:id="0">
    <w:p w:rsidR="005F557C" w:rsidRDefault="005F557C">
      <w:pPr>
        <w:spacing w:after="0"/>
      </w:pPr>
      <w:r>
        <w:continuationSeparator/>
      </w:r>
    </w:p>
    <w:p w:rsidR="005F557C" w:rsidRDefault="005F55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58"/>
    <w:rsid w:val="000C0CA7"/>
    <w:rsid w:val="000F2762"/>
    <w:rsid w:val="00126049"/>
    <w:rsid w:val="0014523F"/>
    <w:rsid w:val="001F4A89"/>
    <w:rsid w:val="00254924"/>
    <w:rsid w:val="002563E8"/>
    <w:rsid w:val="00260D3F"/>
    <w:rsid w:val="00266600"/>
    <w:rsid w:val="0027022C"/>
    <w:rsid w:val="004508BF"/>
    <w:rsid w:val="004827F9"/>
    <w:rsid w:val="00483E02"/>
    <w:rsid w:val="0049283F"/>
    <w:rsid w:val="00514719"/>
    <w:rsid w:val="00526C73"/>
    <w:rsid w:val="005F557C"/>
    <w:rsid w:val="00650306"/>
    <w:rsid w:val="00693B17"/>
    <w:rsid w:val="00762CE4"/>
    <w:rsid w:val="00797C46"/>
    <w:rsid w:val="007E2B58"/>
    <w:rsid w:val="00843164"/>
    <w:rsid w:val="00854E7D"/>
    <w:rsid w:val="008551F7"/>
    <w:rsid w:val="00880075"/>
    <w:rsid w:val="008A74DF"/>
    <w:rsid w:val="008B5DC0"/>
    <w:rsid w:val="00931654"/>
    <w:rsid w:val="00A82DCC"/>
    <w:rsid w:val="00C02E26"/>
    <w:rsid w:val="00C067C5"/>
    <w:rsid w:val="00C93A8B"/>
    <w:rsid w:val="00CC05D9"/>
    <w:rsid w:val="00CD7582"/>
    <w:rsid w:val="00D0020C"/>
    <w:rsid w:val="00D06E8C"/>
    <w:rsid w:val="00D568D3"/>
    <w:rsid w:val="00D65641"/>
    <w:rsid w:val="00D81F4E"/>
    <w:rsid w:val="00E42361"/>
    <w:rsid w:val="00E42757"/>
    <w:rsid w:val="00E76367"/>
    <w:rsid w:val="00F10226"/>
    <w:rsid w:val="00F25533"/>
    <w:rsid w:val="00F6077F"/>
    <w:rsid w:val="00F63B5F"/>
    <w:rsid w:val="00FA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00FC"/>
  <w15:chartTrackingRefBased/>
  <w15:docId w15:val="{A39CBDE7-6BEF-48CD-B9F8-98802B37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styleId="NoSpacing">
    <w:name w:val="No Spacing"/>
    <w:uiPriority w:val="2"/>
    <w:qFormat/>
    <w:rsid w:val="00E42757"/>
    <w:pPr>
      <w:spacing w:after="0"/>
      <w:ind w:right="0"/>
    </w:pPr>
    <w:rPr>
      <w:rFonts w:eastAsiaTheme="minorEastAsia"/>
      <w:color w:val="262626" w:themeColor="text1" w:themeTint="D9"/>
    </w:rPr>
  </w:style>
  <w:style w:type="character" w:styleId="UnresolvedMention">
    <w:name w:val="Unresolved Mention"/>
    <w:basedOn w:val="DefaultParagraphFont"/>
    <w:uiPriority w:val="99"/>
    <w:semiHidden/>
    <w:unhideWhenUsed/>
    <w:rsid w:val="00E427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andrewr0498@berkeley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FFB66364544C55BD9610D388681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57756-03E9-424C-B3B4-7E2185E23BDF}"/>
      </w:docPartPr>
      <w:docPartBody>
        <w:p w:rsidR="00000000" w:rsidRDefault="00FB25B0">
          <w:pPr>
            <w:pStyle w:val="08FFB66364544C55BD9610D3886813FA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CB"/>
    <w:rsid w:val="003B6FCB"/>
    <w:rsid w:val="00FB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B74AD123394E6D8D034ADC041D539C">
    <w:name w:val="E2B74AD123394E6D8D034ADC041D539C"/>
  </w:style>
  <w:style w:type="paragraph" w:customStyle="1" w:styleId="587DB86FB99544F4B904D40C03D0B5E0">
    <w:name w:val="587DB86FB99544F4B904D40C03D0B5E0"/>
  </w:style>
  <w:style w:type="paragraph" w:customStyle="1" w:styleId="C8DC56F1C776488DAF86E375FFA1EAB6">
    <w:name w:val="C8DC56F1C776488DAF86E375FFA1EAB6"/>
  </w:style>
  <w:style w:type="paragraph" w:customStyle="1" w:styleId="72E4715EDED14C81AC9559D3BC6CC46B">
    <w:name w:val="72E4715EDED14C81AC9559D3BC6CC46B"/>
  </w:style>
  <w:style w:type="paragraph" w:customStyle="1" w:styleId="20E31675558A40798B10D487EF29D4B9">
    <w:name w:val="20E31675558A40798B10D487EF29D4B9"/>
  </w:style>
  <w:style w:type="paragraph" w:customStyle="1" w:styleId="511FAE973F2841CA90902B866A5CC158">
    <w:name w:val="511FAE973F2841CA90902B866A5CC158"/>
  </w:style>
  <w:style w:type="paragraph" w:customStyle="1" w:styleId="9E26C5B328EB443BA00A43217DB11AFB">
    <w:name w:val="9E26C5B328EB443BA00A43217DB11AFB"/>
  </w:style>
  <w:style w:type="paragraph" w:customStyle="1" w:styleId="53012842B59A4BC0A769C567026E15C6">
    <w:name w:val="53012842B59A4BC0A769C567026E15C6"/>
  </w:style>
  <w:style w:type="paragraph" w:customStyle="1" w:styleId="08FFB66364544C55BD9610D3886813FA">
    <w:name w:val="08FFB66364544C55BD9610D3886813FA"/>
  </w:style>
  <w:style w:type="paragraph" w:customStyle="1" w:styleId="343A2779BCFA4ED0B9327ED995D38ECF">
    <w:name w:val="343A2779BCFA4ED0B9327ED995D38ECF"/>
  </w:style>
  <w:style w:type="paragraph" w:customStyle="1" w:styleId="BCAFB65E8F014FA7A4E686E1961B7C3C">
    <w:name w:val="BCAFB65E8F014FA7A4E686E1961B7C3C"/>
  </w:style>
  <w:style w:type="paragraph" w:customStyle="1" w:styleId="7F925A566D5844C9AE1D9C3C4D8240F3">
    <w:name w:val="7F925A566D5844C9AE1D9C3C4D8240F3"/>
  </w:style>
  <w:style w:type="character" w:styleId="Emphasis">
    <w:name w:val="Emphasis"/>
    <w:basedOn w:val="DefaultParagraphFont"/>
    <w:uiPriority w:val="7"/>
    <w:unhideWhenUsed/>
    <w:qFormat/>
    <w:rsid w:val="003B6FCB"/>
    <w:rPr>
      <w:i/>
      <w:iCs/>
      <w:color w:val="404040" w:themeColor="text1" w:themeTint="BF"/>
    </w:rPr>
  </w:style>
  <w:style w:type="paragraph" w:customStyle="1" w:styleId="EFE37E1525D146D4A7B1CBFA8F4D57F1">
    <w:name w:val="EFE37E1525D146D4A7B1CBFA8F4D57F1"/>
  </w:style>
  <w:style w:type="paragraph" w:customStyle="1" w:styleId="E0841683BBC349F6BA22277E6EC46B82">
    <w:name w:val="E0841683BBC349F6BA22277E6EC46B82"/>
  </w:style>
  <w:style w:type="paragraph" w:customStyle="1" w:styleId="7A8FC761E1C54B23A96694D953E2AA7E">
    <w:name w:val="7A8FC761E1C54B23A96694D953E2AA7E"/>
  </w:style>
  <w:style w:type="paragraph" w:customStyle="1" w:styleId="D7CF6BAB46EF40CA9726A58BB30501C2">
    <w:name w:val="D7CF6BAB46EF40CA9726A58BB30501C2"/>
  </w:style>
  <w:style w:type="paragraph" w:customStyle="1" w:styleId="1EC9EA0F68C240388CF6D4E25C5BAB9C">
    <w:name w:val="1EC9EA0F68C240388CF6D4E25C5BAB9C"/>
  </w:style>
  <w:style w:type="paragraph" w:customStyle="1" w:styleId="3DB678672DF54F6A8216B5FA92BB60DC">
    <w:name w:val="3DB678672DF54F6A8216B5FA92BB60DC"/>
  </w:style>
  <w:style w:type="paragraph" w:customStyle="1" w:styleId="F2700B9EB1AE4FEB987DDFB66E4B0C14">
    <w:name w:val="F2700B9EB1AE4FEB987DDFB66E4B0C14"/>
  </w:style>
  <w:style w:type="paragraph" w:customStyle="1" w:styleId="DC5595B8DD0A4C918D87BB83587BD37E">
    <w:name w:val="DC5595B8DD0A4C918D87BB83587BD37E"/>
  </w:style>
  <w:style w:type="paragraph" w:customStyle="1" w:styleId="C8F9CD4EBEE1433494D7269AC5BAB9D4">
    <w:name w:val="C8F9CD4EBEE1433494D7269AC5BAB9D4"/>
  </w:style>
  <w:style w:type="paragraph" w:customStyle="1" w:styleId="04CD1564DEA04E9D95FBB84163EDC9FC">
    <w:name w:val="04CD1564DEA04E9D95FBB84163EDC9FC"/>
  </w:style>
  <w:style w:type="paragraph" w:customStyle="1" w:styleId="E8F4C85F454C42ACA3C2174CC704DCD4">
    <w:name w:val="E8F4C85F454C42ACA3C2174CC704DCD4"/>
  </w:style>
  <w:style w:type="paragraph" w:customStyle="1" w:styleId="5695EF83C6F24DD2BE88B97582F2A6D8">
    <w:name w:val="5695EF83C6F24DD2BE88B97582F2A6D8"/>
  </w:style>
  <w:style w:type="paragraph" w:customStyle="1" w:styleId="A9DFAF9885824D71B0A00E56D9B747E8">
    <w:name w:val="A9DFAF9885824D71B0A00E56D9B747E8"/>
  </w:style>
  <w:style w:type="paragraph" w:customStyle="1" w:styleId="D115503F582148C791B30555EACEE903">
    <w:name w:val="D115503F582148C791B30555EACEE903"/>
  </w:style>
  <w:style w:type="paragraph" w:customStyle="1" w:styleId="759F7E2EC3964ADDB7AEFF47C81D327D">
    <w:name w:val="759F7E2EC3964ADDB7AEFF47C81D327D"/>
  </w:style>
  <w:style w:type="paragraph" w:customStyle="1" w:styleId="56A58692DBC84889A840A43768D99393">
    <w:name w:val="56A58692DBC84889A840A43768D99393"/>
  </w:style>
  <w:style w:type="paragraph" w:customStyle="1" w:styleId="7DD4EA45A7EC4963B79D552C80C0C875">
    <w:name w:val="7DD4EA45A7EC4963B79D552C80C0C875"/>
  </w:style>
  <w:style w:type="paragraph" w:customStyle="1" w:styleId="B713D6828DF8463A8371C0D50A9F03D9">
    <w:name w:val="B713D6828DF8463A8371C0D50A9F03D9"/>
    <w:rsid w:val="003B6FCB"/>
  </w:style>
  <w:style w:type="paragraph" w:customStyle="1" w:styleId="9CFCA9F362674180ADF8DB0F13A3116E">
    <w:name w:val="9CFCA9F362674180ADF8DB0F13A3116E"/>
    <w:rsid w:val="003B6FCB"/>
  </w:style>
  <w:style w:type="paragraph" w:customStyle="1" w:styleId="382E3E020A214EA786318FCA2B947DCF">
    <w:name w:val="382E3E020A214EA786318FCA2B947DCF"/>
    <w:rsid w:val="003B6FCB"/>
  </w:style>
  <w:style w:type="paragraph" w:customStyle="1" w:styleId="C8FD6B89DE434436B7C587E15C5ACF55">
    <w:name w:val="C8FD6B89DE434436B7C587E15C5ACF55"/>
    <w:rsid w:val="003B6FCB"/>
  </w:style>
  <w:style w:type="paragraph" w:customStyle="1" w:styleId="80B62B005B4B48ECBB2C6CE5634C727C">
    <w:name w:val="80B62B005B4B48ECBB2C6CE5634C727C"/>
    <w:rsid w:val="003B6FCB"/>
  </w:style>
  <w:style w:type="paragraph" w:customStyle="1" w:styleId="B66DBA68DFE4442498FC5856AB390FFA">
    <w:name w:val="B66DBA68DFE4442498FC5856AB390FFA"/>
    <w:rsid w:val="003B6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113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Rall</dc:creator>
  <cp:lastModifiedBy>Andrew Rall</cp:lastModifiedBy>
  <cp:revision>5</cp:revision>
  <dcterms:created xsi:type="dcterms:W3CDTF">2018-10-14T03:20:00Z</dcterms:created>
  <dcterms:modified xsi:type="dcterms:W3CDTF">2018-10-14T05:25:00Z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