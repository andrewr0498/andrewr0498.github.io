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8C2214" w:rsidRDefault="005A317C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>
        <w:rPr>
          <w:b/>
          <w:color w:val="000000" w:themeColor="text1"/>
          <w:sz w:val="48"/>
          <w:szCs w:val="48"/>
          <w:lang w:eastAsia="en-US"/>
        </w:rPr>
        <w:t>Andrew Rall</w:t>
      </w:r>
    </w:p>
    <w:p w:rsidR="0079384F" w:rsidRPr="00B27F20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B27F20">
        <w:rPr>
          <w:sz w:val="20"/>
          <w:szCs w:val="20"/>
          <w:lang w:eastAsia="en-US"/>
        </w:rPr>
        <w:t>2116 Allston Way</w:t>
      </w:r>
      <w:r w:rsidR="00593304" w:rsidRPr="00B27F20">
        <w:rPr>
          <w:sz w:val="20"/>
          <w:szCs w:val="20"/>
          <w:lang w:eastAsia="en-US"/>
        </w:rPr>
        <w:t>,</w:t>
      </w:r>
      <w:r w:rsidR="00A62061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Apt. 516</w:t>
      </w:r>
      <w:r w:rsidR="00B83F3E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Berkeley</w:t>
      </w:r>
      <w:r w:rsidR="00F760AD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CA</w:t>
      </w:r>
      <w:r w:rsidR="00F760AD" w:rsidRPr="00B27F20">
        <w:rPr>
          <w:sz w:val="20"/>
          <w:szCs w:val="20"/>
          <w:lang w:eastAsia="en-US"/>
        </w:rPr>
        <w:t xml:space="preserve"> </w:t>
      </w:r>
      <w:proofErr w:type="gramStart"/>
      <w:r w:rsidRPr="00B27F20">
        <w:rPr>
          <w:sz w:val="20"/>
          <w:szCs w:val="20"/>
          <w:lang w:eastAsia="en-US"/>
        </w:rPr>
        <w:t xml:space="preserve">94704  </w:t>
      </w:r>
      <w:r w:rsidRPr="00B27F20">
        <w:rPr>
          <w:b/>
          <w:sz w:val="20"/>
          <w:szCs w:val="20"/>
          <w:lang w:eastAsia="en-US"/>
        </w:rPr>
        <w:t>|</w:t>
      </w:r>
      <w:proofErr w:type="gramEnd"/>
      <w:r w:rsidRPr="00B27F20">
        <w:rPr>
          <w:b/>
          <w:sz w:val="20"/>
          <w:szCs w:val="20"/>
          <w:lang w:eastAsia="en-US"/>
        </w:rPr>
        <w:t xml:space="preserve">| </w:t>
      </w:r>
      <w:r w:rsidRPr="00B27F20">
        <w:rPr>
          <w:sz w:val="20"/>
          <w:szCs w:val="20"/>
          <w:lang w:eastAsia="en-US"/>
        </w:rPr>
        <w:t xml:space="preserve"> (715) 223</w:t>
      </w:r>
      <w:r w:rsidR="00F760AD" w:rsidRPr="00B27F20">
        <w:rPr>
          <w:sz w:val="20"/>
          <w:szCs w:val="20"/>
          <w:lang w:eastAsia="en-US"/>
        </w:rPr>
        <w:t>-</w:t>
      </w:r>
      <w:r w:rsidRPr="00B27F20">
        <w:rPr>
          <w:sz w:val="20"/>
          <w:szCs w:val="20"/>
          <w:lang w:eastAsia="en-US"/>
        </w:rPr>
        <w:t>7230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b/>
          <w:sz w:val="20"/>
          <w:szCs w:val="20"/>
          <w:lang w:eastAsia="en-US"/>
        </w:rPr>
        <w:t>||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andrewr0498@berkeley.edu</w:t>
      </w:r>
    </w:p>
    <w:p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:rsidR="004D3DE8" w:rsidRDefault="00500081" w:rsidP="004D3DE8">
      <w:pPr>
        <w:jc w:val="center"/>
        <w:rPr>
          <w:sz w:val="22"/>
        </w:rPr>
      </w:pPr>
      <w:r>
        <w:rPr>
          <w:sz w:val="22"/>
        </w:rPr>
        <w:t xml:space="preserve">To </w:t>
      </w:r>
      <w:r w:rsidR="00931B61">
        <w:rPr>
          <w:sz w:val="22"/>
        </w:rPr>
        <w:t xml:space="preserve">view </w:t>
      </w:r>
      <w:r w:rsidR="004D3DE8">
        <w:rPr>
          <w:sz w:val="22"/>
        </w:rPr>
        <w:t xml:space="preserve">selected </w:t>
      </w:r>
      <w:r w:rsidR="00931B61">
        <w:rPr>
          <w:sz w:val="22"/>
        </w:rPr>
        <w:t xml:space="preserve">projects </w:t>
      </w:r>
      <w:r w:rsidR="004D3DE8">
        <w:rPr>
          <w:sz w:val="22"/>
        </w:rPr>
        <w:t>and read more about skills and experiences visi</w:t>
      </w:r>
      <w:r w:rsidR="00931B61">
        <w:rPr>
          <w:sz w:val="22"/>
        </w:rPr>
        <w:t>t andrewr0498.github.io</w:t>
      </w:r>
    </w:p>
    <w:p w:rsidR="005A317C" w:rsidRDefault="005A317C" w:rsidP="00581E2E">
      <w:pPr>
        <w:rPr>
          <w:sz w:val="22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University of California-Berkeley</w:t>
      </w:r>
    </w:p>
    <w:p w:rsidR="005A317C" w:rsidRPr="008C2214" w:rsidRDefault="00B27F20" w:rsidP="005A317C">
      <w:pPr>
        <w:pStyle w:val="PositionProfessional"/>
      </w:pPr>
      <w:r>
        <w:t>B.A.</w:t>
      </w:r>
      <w:r w:rsidR="005A317C" w:rsidRPr="008C2214">
        <w:t xml:space="preserve"> in </w:t>
      </w:r>
      <w:r w:rsidR="005A317C">
        <w:t>Statistics with Applied Cluster in Computer Science, May 2020</w:t>
      </w:r>
    </w:p>
    <w:p w:rsidR="005A317C" w:rsidRPr="004168EB" w:rsidRDefault="005A317C" w:rsidP="005A317C">
      <w:pPr>
        <w:pStyle w:val="BulleProfessional"/>
        <w:rPr>
          <w:szCs w:val="18"/>
        </w:rPr>
      </w:pPr>
      <w:r>
        <w:t>Sports Analytics Group at Berkeley (SAGB) Projects Team Member</w:t>
      </w:r>
    </w:p>
    <w:p w:rsidR="005A317C" w:rsidRDefault="005A317C" w:rsidP="005A317C">
      <w:pPr>
        <w:pStyle w:val="ListBullet"/>
        <w:rPr>
          <w:sz w:val="22"/>
        </w:rPr>
      </w:pPr>
      <w:r>
        <w:rPr>
          <w:sz w:val="22"/>
        </w:rPr>
        <w:t>Statistics Undergraduate Student Association (SUSA) Education Committee Member</w:t>
      </w:r>
    </w:p>
    <w:p w:rsidR="005A317C" w:rsidRPr="004168EB" w:rsidRDefault="005A317C" w:rsidP="005A317C">
      <w:pPr>
        <w:pStyle w:val="ListBullet"/>
        <w:rPr>
          <w:sz w:val="22"/>
        </w:rPr>
      </w:pPr>
      <w:r>
        <w:rPr>
          <w:sz w:val="22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r w:rsidRPr="008C2214">
        <w:t>Experience</w:t>
      </w:r>
      <w:r w:rsidRPr="008C2214">
        <w:tab/>
      </w:r>
      <w:r w:rsidR="00B80207" w:rsidRPr="008C2214">
        <w:tab/>
      </w:r>
    </w:p>
    <w:p w:rsidR="00B76125" w:rsidRPr="008C2214" w:rsidRDefault="005A317C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Cal football consulting project</w:t>
      </w:r>
    </w:p>
    <w:p w:rsidR="00B76125" w:rsidRPr="008C2214" w:rsidRDefault="005A317C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SAGB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Fall 2018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:rsidR="00B76125" w:rsidRDefault="0035739F" w:rsidP="00462F41">
      <w:pPr>
        <w:pStyle w:val="BulleProfessional"/>
      </w:pPr>
      <w:r>
        <w:t>Working with team of students to create match-up specific 4</w:t>
      </w:r>
      <w:r w:rsidRPr="0035739F">
        <w:rPr>
          <w:vertAlign w:val="superscript"/>
        </w:rPr>
        <w:t>th</w:t>
      </w:r>
      <w:r w:rsidR="00812C12">
        <w:t xml:space="preserve"> Down decision-</w:t>
      </w:r>
      <w:r>
        <w:t>making model for the Cal Football Coaches</w:t>
      </w:r>
    </w:p>
    <w:p w:rsidR="0035739F" w:rsidRDefault="00812C12" w:rsidP="00462F41">
      <w:pPr>
        <w:pStyle w:val="BulleProfessional"/>
      </w:pPr>
      <w:r>
        <w:t>Built web s</w:t>
      </w:r>
      <w:r w:rsidR="0035739F">
        <w:t>crapers to collect data from Football Outsiders</w:t>
      </w:r>
      <w:r>
        <w:t xml:space="preserve"> and other sports sites</w:t>
      </w:r>
    </w:p>
    <w:p w:rsidR="0035739F" w:rsidRDefault="0035739F" w:rsidP="0035739F">
      <w:pPr>
        <w:pStyle w:val="BulleProfessional"/>
      </w:pPr>
      <w:r>
        <w:t>Wrote an algorithm to identify the n most similar offenses/defenses over the past k years given a certain oppone</w:t>
      </w:r>
      <w:r w:rsidR="000A5067">
        <w:t>nt; addressed issue of not having enough consistent data for any single College Football team.</w:t>
      </w:r>
    </w:p>
    <w:p w:rsidR="000A5067" w:rsidRPr="00DA133A" w:rsidRDefault="000A5067" w:rsidP="000A5067">
      <w:pPr>
        <w:pStyle w:val="BulleProfessional"/>
      </w:pPr>
      <w:r>
        <w:t>Created heatmaps of 4</w:t>
      </w:r>
      <w:r w:rsidRPr="000A5067">
        <w:rPr>
          <w:vertAlign w:val="superscript"/>
        </w:rPr>
        <w:t>th</w:t>
      </w:r>
      <w:r w:rsidR="00CD34D1">
        <w:t xml:space="preserve"> Down Decisions and </w:t>
      </w:r>
      <w:r>
        <w:t xml:space="preserve">conversion rates </w:t>
      </w:r>
      <w:r w:rsidR="00CD34D1">
        <w:t>for</w:t>
      </w:r>
      <w:r>
        <w:t xml:space="preserve">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r>
        <w:rPr>
          <w:caps/>
        </w:rPr>
        <w:t>Tidyverse lecture</w:t>
      </w:r>
    </w:p>
    <w:p w:rsidR="00B76125" w:rsidRPr="008C2214" w:rsidRDefault="005A317C" w:rsidP="00462F41">
      <w:pPr>
        <w:pStyle w:val="PositionProfessional"/>
      </w:pPr>
      <w:r>
        <w:t>SUSA</w:t>
      </w:r>
      <w:r w:rsidR="00B76125" w:rsidRPr="008C2214">
        <w:t xml:space="preserve">, </w:t>
      </w:r>
      <w:r>
        <w:t>Fall 2018</w:t>
      </w:r>
    </w:p>
    <w:p w:rsidR="00B76125" w:rsidRPr="00DA133A" w:rsidRDefault="00812C12" w:rsidP="00462F41">
      <w:pPr>
        <w:pStyle w:val="BulleProfessional"/>
      </w:pPr>
      <w:r>
        <w:t xml:space="preserve">Created lecture material on </w:t>
      </w:r>
      <w:proofErr w:type="spellStart"/>
      <w:r>
        <w:t>tidyverse</w:t>
      </w:r>
      <w:proofErr w:type="spellEnd"/>
      <w:r>
        <w:t>, a collection of R packages designed for data science</w:t>
      </w:r>
    </w:p>
    <w:p w:rsidR="00B76125" w:rsidRDefault="00812C12" w:rsidP="00462F41">
      <w:pPr>
        <w:pStyle w:val="BulleProfessional"/>
      </w:pPr>
      <w:r>
        <w:t>Presented material to class of 30+ students</w:t>
      </w:r>
    </w:p>
    <w:p w:rsidR="00812C12" w:rsidRPr="00DA133A" w:rsidRDefault="00812C12" w:rsidP="00462F41">
      <w:pPr>
        <w:pStyle w:val="BulleProfessional"/>
      </w:pPr>
      <w:r>
        <w:t>Turned lecture material into Shiny application that can be interacted with remotely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Lab Assistant</w:t>
      </w:r>
    </w:p>
    <w:p w:rsidR="008C2214" w:rsidRPr="008C2214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Data 8 Course Staff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Summer 2018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 w:rsidR="00414276">
        <w:rPr>
          <w:rFonts w:eastAsia="ヒラギノ角ゴ Pro W3" w:cs="Courier New"/>
          <w:b w:val="0"/>
          <w:i/>
          <w:color w:val="000000"/>
        </w:rPr>
        <w:t>present</w:t>
      </w:r>
    </w:p>
    <w:p w:rsidR="002763AB" w:rsidRPr="00DA133A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Help m</w:t>
      </w:r>
      <w:r w:rsidR="00812C12">
        <w:rPr>
          <w:sz w:val="22"/>
          <w:bdr w:val="none" w:sz="0" w:space="0" w:color="auto" w:frame="1"/>
        </w:rPr>
        <w:t>anage and teach class of 30+ students in an introductory data science course</w:t>
      </w:r>
    </w:p>
    <w:p w:rsidR="002763AB" w:rsidRPr="005A317C" w:rsidRDefault="00414276" w:rsidP="002763AB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Provide one-on-one assistance for coding errors and conceptual misunderstandings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 xml:space="preserve">REsearch intern, </w:t>
      </w:r>
      <w:r>
        <w:rPr>
          <w:b/>
        </w:rPr>
        <w:t>Massachusetts General Hospital</w:t>
      </w:r>
      <w:r w:rsidR="00414276">
        <w:rPr>
          <w:b/>
        </w:rPr>
        <w:t xml:space="preserve"> (MGH)</w:t>
      </w:r>
    </w:p>
    <w:p w:rsidR="005A317C" w:rsidRPr="008C2214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Division of Gastroenterology</w:t>
      </w:r>
      <w:r w:rsidR="00414276">
        <w:rPr>
          <w:rFonts w:eastAsia="ヒラギノ角ゴ Pro W3" w:cs="Courier New"/>
          <w:b w:val="0"/>
          <w:i/>
          <w:color w:val="000000"/>
        </w:rPr>
        <w:t xml:space="preserve"> (GI)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Summer 2017</w:t>
      </w:r>
    </w:p>
    <w:p w:rsidR="005A317C" w:rsidRPr="00414276" w:rsidRDefault="00414276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Helped facilitate a data collection platform for a study conducted by the Clinical Chief of GI at MGH on Familial Adenomatous Polyposis (FAP)</w:t>
      </w:r>
    </w:p>
    <w:p w:rsidR="00414276" w:rsidRPr="00DA133A" w:rsidRDefault="00414276" w:rsidP="005A317C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Filtered and extracted patient information relevant to the study based on certain indicators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414276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bCs/>
          <w:caps/>
        </w:rPr>
        <w:t>Enzymatic Protein Research</w:t>
      </w:r>
    </w:p>
    <w:p w:rsidR="00B27F20" w:rsidRPr="008C2214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NDM-1 (New Delhi Metallo-beta-lactamase 1)</w:t>
      </w:r>
      <w:r w:rsidR="00B27F20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Winter 2016 - Spring</w:t>
      </w:r>
      <w:r w:rsidR="00B27F20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2016</w:t>
      </w:r>
    </w:p>
    <w:p w:rsidR="00B27F20" w:rsidRPr="00DA133A" w:rsidRDefault="00414276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Researched the emergence and spread of the superbug NDM-1</w:t>
      </w:r>
    </w:p>
    <w:p w:rsidR="00B27F20" w:rsidRPr="00B27F20" w:rsidRDefault="004D3DE8" w:rsidP="00B27F20">
      <w:pPr>
        <w:pStyle w:val="ListBullet"/>
        <w:rPr>
          <w:sz w:val="22"/>
        </w:rPr>
      </w:pPr>
      <w:r>
        <w:rPr>
          <w:sz w:val="22"/>
          <w:bdr w:val="none" w:sz="0" w:space="0" w:color="auto" w:frame="1"/>
        </w:rPr>
        <w:t>Participated in poster competition</w:t>
      </w:r>
      <w:r w:rsidR="00414276">
        <w:rPr>
          <w:sz w:val="22"/>
          <w:bdr w:val="none" w:sz="0" w:space="0" w:color="auto" w:frame="1"/>
        </w:rPr>
        <w:t xml:space="preserve"> at the Milwaukee School of Engineering and </w:t>
      </w:r>
      <w:r>
        <w:rPr>
          <w:sz w:val="22"/>
          <w:bdr w:val="none" w:sz="0" w:space="0" w:color="auto" w:frame="1"/>
        </w:rPr>
        <w:t xml:space="preserve">presented research at </w:t>
      </w:r>
      <w:r w:rsidR="00414276">
        <w:rPr>
          <w:sz w:val="22"/>
          <w:bdr w:val="none" w:sz="0" w:space="0" w:color="auto" w:frame="1"/>
        </w:rPr>
        <w:t>the Marshfield Clinic Research Foundation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>Languages: Python, R (R Studio), Java, SQL, and HTML/CSS</w:t>
      </w:r>
    </w:p>
    <w:p w:rsidR="00931B61" w:rsidRPr="00CC5540" w:rsidRDefault="004D3DE8" w:rsidP="00462F41">
      <w:pPr>
        <w:pStyle w:val="BulleProfessional"/>
        <w:rPr>
          <w:lang w:eastAsia="en-US"/>
        </w:rPr>
      </w:pPr>
      <w:r>
        <w:rPr>
          <w:lang w:eastAsia="en-US"/>
        </w:rPr>
        <w:t xml:space="preserve">Statistical Methods: </w:t>
      </w:r>
      <w:bookmarkStart w:id="0" w:name="_GoBack"/>
      <w:bookmarkEnd w:id="0"/>
      <w:r w:rsidR="00931B61">
        <w:rPr>
          <w:lang w:eastAsia="en-US"/>
        </w:rPr>
        <w:t>Bayesian Analysis, Hypothesis Testing, Linear Modeling, Machine Learning, Parameter Estimation, Reproducibility</w:t>
      </w:r>
    </w:p>
    <w:p w:rsidR="00931B61" w:rsidRPr="004D3DE8" w:rsidRDefault="00931B61" w:rsidP="004D3DE8">
      <w:pPr>
        <w:pStyle w:val="BulleProfessional"/>
        <w:rPr>
          <w:lang w:eastAsia="en-US"/>
        </w:rPr>
      </w:pPr>
      <w:r>
        <w:rPr>
          <w:lang w:eastAsia="en-US"/>
        </w:rPr>
        <w:t xml:space="preserve">Other: Git, R Shiny, IntelliJ IDEA,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>, Latex, Regex</w:t>
      </w:r>
    </w:p>
    <w:sectPr w:rsidR="00931B61" w:rsidRPr="004D3DE8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12E" w:rsidRDefault="0071412E" w:rsidP="00634523">
      <w:r>
        <w:separator/>
      </w:r>
    </w:p>
  </w:endnote>
  <w:endnote w:type="continuationSeparator" w:id="0">
    <w:p w:rsidR="0071412E" w:rsidRDefault="0071412E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12E" w:rsidRDefault="0071412E" w:rsidP="00634523">
      <w:r>
        <w:separator/>
      </w:r>
    </w:p>
  </w:footnote>
  <w:footnote w:type="continuationSeparator" w:id="0">
    <w:p w:rsidR="0071412E" w:rsidRDefault="0071412E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17965"/>
    <w:rsid w:val="002763AB"/>
    <w:rsid w:val="002944B0"/>
    <w:rsid w:val="002A7106"/>
    <w:rsid w:val="002C59A5"/>
    <w:rsid w:val="00312213"/>
    <w:rsid w:val="00352307"/>
    <w:rsid w:val="0035739F"/>
    <w:rsid w:val="00373126"/>
    <w:rsid w:val="003974BA"/>
    <w:rsid w:val="003A6405"/>
    <w:rsid w:val="00414276"/>
    <w:rsid w:val="004168EB"/>
    <w:rsid w:val="00434622"/>
    <w:rsid w:val="004549BD"/>
    <w:rsid w:val="00462F41"/>
    <w:rsid w:val="004C58FB"/>
    <w:rsid w:val="004D3DE8"/>
    <w:rsid w:val="004D730F"/>
    <w:rsid w:val="00500081"/>
    <w:rsid w:val="0050100F"/>
    <w:rsid w:val="00503A39"/>
    <w:rsid w:val="00541D30"/>
    <w:rsid w:val="00552B2F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71412E"/>
    <w:rsid w:val="007523F8"/>
    <w:rsid w:val="007525CE"/>
    <w:rsid w:val="00763592"/>
    <w:rsid w:val="00782E1F"/>
    <w:rsid w:val="0079384F"/>
    <w:rsid w:val="007D7A8E"/>
    <w:rsid w:val="00812C12"/>
    <w:rsid w:val="00895424"/>
    <w:rsid w:val="008C2214"/>
    <w:rsid w:val="008E6F3B"/>
    <w:rsid w:val="00904EF7"/>
    <w:rsid w:val="009060A9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CD34D1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2978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2</cp:revision>
  <cp:lastPrinted>2013-01-21T19:36:00Z</cp:lastPrinted>
  <dcterms:created xsi:type="dcterms:W3CDTF">2018-10-24T06:33:00Z</dcterms:created>
  <dcterms:modified xsi:type="dcterms:W3CDTF">2018-10-24T06:33:00Z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