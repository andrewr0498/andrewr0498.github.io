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982" w:rsidRDefault="001D15B8" w:rsidP="00894D81">
      <w:pPr>
        <w:pStyle w:val="ContactInfo"/>
        <w:spacing w:before="0"/>
      </w:pPr>
      <w:r>
        <w:t>2116 Allston Way Apt. 516</w:t>
      </w:r>
    </w:p>
    <w:p w:rsidR="00BF7982" w:rsidRDefault="001D15B8" w:rsidP="00894D81">
      <w:pPr>
        <w:pStyle w:val="ContactInfo"/>
        <w:spacing w:before="0"/>
      </w:pPr>
      <w:r>
        <w:t>Berkeley, CA 94704</w:t>
      </w:r>
    </w:p>
    <w:p w:rsidR="001D15B8" w:rsidRDefault="001D15B8" w:rsidP="00894D81">
      <w:pPr>
        <w:pStyle w:val="ContactInfo"/>
        <w:spacing w:before="0"/>
      </w:pPr>
      <w:r>
        <w:t>715-223-7230</w:t>
      </w:r>
      <w:r w:rsidR="00B45213">
        <w:t xml:space="preserve"> </w:t>
      </w:r>
    </w:p>
    <w:p w:rsidR="00BF7982" w:rsidRDefault="00894D81" w:rsidP="00894D81">
      <w:pPr>
        <w:pStyle w:val="ContactInfo"/>
        <w:spacing w:before="0"/>
        <w:rPr>
          <w:rStyle w:val="Emphasis"/>
        </w:rPr>
      </w:pPr>
      <w:r>
        <w:rPr>
          <w:noProof/>
          <w:color w:val="418AB3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672148</wp:posOffset>
                </wp:positionV>
                <wp:extent cx="638175" cy="7162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16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DC329" id="Rectangle 1" o:spid="_x0000_s1026" style="position:absolute;margin-left:505.5pt;margin-top:52.95pt;width:50.25pt;height:5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" fillcolor="white [3212]" strokecolor="white [3212]" strokeweight="2pt"/>
            </w:pict>
          </mc:Fallback>
        </mc:AlternateContent>
      </w:r>
      <w:r w:rsidR="001D15B8">
        <w:rPr>
          <w:rStyle w:val="Emphasis"/>
        </w:rPr>
        <w:t>andrewr0498@berkeley.edu</w:t>
      </w:r>
    </w:p>
    <w:sdt>
      <w:sdtPr>
        <w:alias w:val="Your Name"/>
        <w:tag w:val=""/>
        <w:id w:val="-574512284"/>
        <w:placeholder>
          <w:docPart w:val="5538FEFF0A624F40BD337CB0F735B33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F7982" w:rsidRDefault="001D15B8" w:rsidP="009F744F">
          <w:pPr>
            <w:pStyle w:val="Name"/>
          </w:pPr>
          <w:r w:rsidRPr="009F744F">
            <w:t>Andrew Rall</w:t>
          </w:r>
        </w:p>
      </w:sdtContent>
    </w:sdt>
    <w:tbl>
      <w:tblPr>
        <w:tblStyle w:val="ResumeTable"/>
        <w:tblW w:w="5491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8820"/>
      </w:tblGrid>
      <w:tr w:rsidR="00BF7982" w:rsidTr="00F66E6F">
        <w:tc>
          <w:tcPr>
            <w:tcW w:w="1778" w:type="dxa"/>
          </w:tcPr>
          <w:p w:rsidR="00BF7982" w:rsidRDefault="001D15B8" w:rsidP="00894D81">
            <w:pPr>
              <w:pStyle w:val="Heading1"/>
              <w:spacing w:before="0"/>
            </w:pPr>
            <w:r w:rsidRPr="009F744F">
              <w:rPr>
                <w:color w:val="auto"/>
              </w:rPr>
              <w:t>Education</w:t>
            </w:r>
          </w:p>
        </w:tc>
        <w:tc>
          <w:tcPr>
            <w:tcW w:w="472" w:type="dxa"/>
          </w:tcPr>
          <w:p w:rsidR="00BF7982" w:rsidRDefault="00BF7982" w:rsidP="00894D81">
            <w:pPr>
              <w:spacing w:before="0"/>
            </w:pPr>
          </w:p>
        </w:tc>
        <w:tc>
          <w:tcPr>
            <w:tcW w:w="8820" w:type="dxa"/>
            <w:shd w:val="clear" w:color="auto" w:fill="auto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4DD7ECCD63BE42F0B23B58E1D703041B"/>
                  </w:placeholder>
                  <w15:repeatingSectionItem/>
                </w:sdtPr>
                <w:sdtEndPr/>
                <w:sdtContent>
                  <w:p w:rsidR="00BF7982" w:rsidRDefault="001D15B8" w:rsidP="00894D81">
                    <w:pPr>
                      <w:pStyle w:val="Heading2"/>
                      <w:spacing w:before="0" w:after="0"/>
                      <w:rPr>
                        <w:b w:val="0"/>
                      </w:rPr>
                    </w:pPr>
                    <w:r>
                      <w:t xml:space="preserve">university of California-berkeley, </w:t>
                    </w:r>
                    <w:r>
                      <w:rPr>
                        <w:b w:val="0"/>
                      </w:rPr>
                      <w:t>berkeley, ca</w:t>
                    </w:r>
                  </w:p>
                  <w:p w:rsidR="001D15B8" w:rsidRPr="001D15B8" w:rsidRDefault="009F744F" w:rsidP="00894D81">
                    <w:pPr>
                      <w:spacing w:before="0" w:after="0" w:line="240" w:lineRule="auto"/>
                    </w:pPr>
                    <w:r>
                      <w:t>Class of 2020</w:t>
                    </w:r>
                  </w:p>
                  <w:p w:rsidR="001D15B8" w:rsidRDefault="009F744F" w:rsidP="00894D81">
                    <w:pPr>
                      <w:spacing w:before="0" w:after="0" w:line="240" w:lineRule="auto"/>
                    </w:pPr>
                    <w:r>
                      <w:t>I am a third year Statistics major with an emphasis in Computer Science</w:t>
                    </w:r>
                    <w:r w:rsidR="001D15B8" w:rsidRPr="001D15B8">
                      <w:t>.</w:t>
                    </w:r>
                  </w:p>
                  <w:p w:rsidR="001D15B8" w:rsidRDefault="00816023" w:rsidP="00894D81">
                    <w:pPr>
                      <w:spacing w:before="0" w:after="0" w:line="240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40385610"/>
                  <w:placeholder>
                    <w:docPart w:val="5560D7909B7A483BB90472E599E29B73"/>
                  </w:placeholder>
                  <w15:repeatingSectionItem/>
                </w:sdtPr>
                <w:sdtEndPr/>
                <w:sdtContent>
                  <w:p w:rsidR="001D15B8" w:rsidRDefault="001D15B8" w:rsidP="00894D81">
                    <w:pPr>
                      <w:pStyle w:val="Heading2"/>
                      <w:spacing w:before="0" w:after="0"/>
                      <w:rPr>
                        <w:b w:val="0"/>
                      </w:rPr>
                    </w:pPr>
                    <w:r>
                      <w:t xml:space="preserve">Marshfield High SChool, </w:t>
                    </w:r>
                    <w:r>
                      <w:rPr>
                        <w:b w:val="0"/>
                      </w:rPr>
                      <w:t>marshfield, wi</w:t>
                    </w:r>
                  </w:p>
                  <w:p w:rsidR="001D15B8" w:rsidRDefault="001D15B8" w:rsidP="00894D81">
                    <w:pPr>
                      <w:spacing w:before="0" w:after="0" w:line="240" w:lineRule="auto"/>
                    </w:pPr>
                    <w:r w:rsidRPr="001D15B8">
                      <w:t xml:space="preserve">Class of </w:t>
                    </w:r>
                    <w:r>
                      <w:t>2016</w:t>
                    </w:r>
                  </w:p>
                  <w:p w:rsidR="001D15B8" w:rsidRDefault="001D15B8" w:rsidP="00894D81">
                    <w:pPr>
                      <w:spacing w:before="0" w:after="0" w:line="240" w:lineRule="auto"/>
                    </w:pPr>
                    <w:r>
                      <w:t>GPA: 4.27</w:t>
                    </w:r>
                  </w:p>
                  <w:p w:rsidR="00BF7982" w:rsidRDefault="001D15B8" w:rsidP="00894D81">
                    <w:pPr>
                      <w:spacing w:before="0" w:after="0" w:line="240" w:lineRule="auto"/>
                    </w:pPr>
                    <w:r>
                      <w:t>Over</w:t>
                    </w:r>
                    <w:r w:rsidRPr="00102CB3">
                      <w:t xml:space="preserve"> my four years of high school I took 16 AP Exams and graduated in the</w:t>
                    </w:r>
                    <w:r>
                      <w:t xml:space="preserve"> top 5% of my class.</w:t>
                    </w:r>
                  </w:p>
                </w:sdtContent>
              </w:sdt>
            </w:sdtContent>
          </w:sdt>
        </w:tc>
      </w:tr>
      <w:tr w:rsidR="00BF7982" w:rsidTr="00F66E6F">
        <w:tc>
          <w:tcPr>
            <w:tcW w:w="1778" w:type="dxa"/>
          </w:tcPr>
          <w:p w:rsidR="00BF7982" w:rsidRPr="009F744F" w:rsidRDefault="001D15B8">
            <w:pPr>
              <w:pStyle w:val="Heading1"/>
              <w:rPr>
                <w:color w:val="auto"/>
              </w:rPr>
            </w:pPr>
            <w:r w:rsidRPr="009F744F">
              <w:rPr>
                <w:color w:val="auto"/>
              </w:rPr>
              <w:t>work experience</w:t>
            </w:r>
          </w:p>
        </w:tc>
        <w:tc>
          <w:tcPr>
            <w:tcW w:w="472" w:type="dxa"/>
          </w:tcPr>
          <w:p w:rsidR="00BF7982" w:rsidRDefault="00BF7982"/>
        </w:tc>
        <w:tc>
          <w:tcPr>
            <w:tcW w:w="882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2F17E5EC1D3C40D882D694B26D0C76CE"/>
                  </w:placeholder>
                  <w15:repeatingSectionItem/>
                </w:sdtPr>
                <w:sdtEndPr/>
                <w:sdtContent>
                  <w:p w:rsidR="00674315" w:rsidRPr="00674315" w:rsidRDefault="00674315" w:rsidP="00674315">
                    <w:pPr>
                      <w:pStyle w:val="ResumeText"/>
                      <w:spacing w:before="0" w:after="0"/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</w:pPr>
                    <w:r>
                      <w:rPr>
                        <w:b/>
                        <w:bCs/>
                      </w:rPr>
                      <w:t>DATA 8 COURSE STAFF</w:t>
                    </w:r>
                    <w:r w:rsidRPr="00622204"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Cs/>
                      </w:rPr>
                      <w:t>LAB ASSISTANT</w:t>
                    </w:r>
                  </w:p>
                  <w:p w:rsidR="00674315" w:rsidRPr="00622204" w:rsidRDefault="00674315" w:rsidP="00674315">
                    <w:pPr>
                      <w:pStyle w:val="ResumeText"/>
                      <w:spacing w:after="0"/>
                    </w:pPr>
                    <w:r>
                      <w:t>JUNE 2018 – AUGUST 2018</w:t>
                    </w:r>
                  </w:p>
                  <w:p w:rsidR="00674315" w:rsidRDefault="00674315" w:rsidP="00674315">
                    <w:pPr>
                      <w:pStyle w:val="ResumeText"/>
                      <w:spacing w:after="0"/>
                    </w:pPr>
                    <w:r>
                      <w:t>I helped manage a class of around 30 students for an introductory data science course at UC Berkeley. Topics ranged from basic concepts of statistics to nearest neighbor classification.</w:t>
                    </w:r>
                  </w:p>
                  <w:p w:rsidR="00622204" w:rsidRDefault="00816023" w:rsidP="00894D81">
                    <w:pPr>
                      <w:pStyle w:val="ResumeText"/>
                      <w:spacing w:before="0" w:after="0"/>
                    </w:pPr>
                  </w:p>
                </w:sdtContent>
              </w:sdt>
              <w:sdt>
                <w:sdtPr>
                  <w:id w:val="-1317876071"/>
                  <w:placeholder>
                    <w:docPart w:val="F3FEA526D5C641D0920D07C6C7EE8D16"/>
                  </w:placeholder>
                  <w15:repeatingSectionItem/>
                </w:sdtPr>
                <w:sdtEndPr/>
                <w:sdtContent>
                  <w:p w:rsidR="00674315" w:rsidRDefault="00674315" w:rsidP="00674315">
                    <w:pPr>
                      <w:pStyle w:val="ResumeText"/>
                      <w:spacing w:before="0" w:after="0"/>
                      <w:rPr>
                        <w:b/>
                        <w:bCs/>
                      </w:rPr>
                    </w:pPr>
                    <w:r w:rsidRPr="001D15B8">
                      <w:rPr>
                        <w:b/>
                        <w:bCs/>
                      </w:rPr>
                      <w:t>MASSACHUSETTS GENERAL HOSPITAL</w:t>
                    </w:r>
                    <w:r>
                      <w:rPr>
                        <w:b/>
                        <w:bCs/>
                      </w:rPr>
                      <w:t xml:space="preserve">, </w:t>
                    </w:r>
                    <w:r w:rsidRPr="00316D26">
                      <w:rPr>
                        <w:bCs/>
                      </w:rPr>
                      <w:t>BOSTON, MA</w:t>
                    </w:r>
                  </w:p>
                  <w:p w:rsidR="00674315" w:rsidRPr="00316D26" w:rsidRDefault="00674315" w:rsidP="00674315">
                    <w:pPr>
                      <w:pStyle w:val="ResumeText"/>
                      <w:spacing w:before="0" w:after="0"/>
                      <w:rPr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RESEARCH INTERN, </w:t>
                    </w:r>
                    <w:r>
                      <w:rPr>
                        <w:bCs/>
                      </w:rPr>
                      <w:t>Division of Gastroenterology</w:t>
                    </w:r>
                  </w:p>
                  <w:p w:rsidR="00674315" w:rsidRPr="001D15B8" w:rsidRDefault="00674315" w:rsidP="00674315">
                    <w:pPr>
                      <w:pStyle w:val="ResumeText"/>
                      <w:spacing w:before="0" w:after="0"/>
                    </w:pPr>
                    <w:r w:rsidRPr="001D15B8">
                      <w:t>JUNE 2017 – AUGUST 2017</w:t>
                    </w:r>
                  </w:p>
                  <w:p w:rsidR="00674315" w:rsidRDefault="00674315" w:rsidP="00674315">
                    <w:pPr>
                      <w:pStyle w:val="ResumeText"/>
                      <w:spacing w:before="0" w:after="0"/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</w:pP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I was responsible for extracting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information relevant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5"/>
                      </w:rPr>
                      <w:t xml:space="preserve"> to Familial Adenomatous Polyposis (FAP)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4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patient’s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medical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 xml:space="preserve">records and then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entering</w:t>
                    </w:r>
                    <w:r>
                      <w:rPr>
                        <w:rFonts w:ascii="Calibri" w:eastAsia="Calibri" w:hAnsi="Calibri" w:cs="Calibri"/>
                        <w:color w:val="585858"/>
                      </w:rPr>
                      <w:t xml:space="preserve"> that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information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3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1"/>
                      </w:rPr>
                      <w:t>into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data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collection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3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platform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7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(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RedCap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585858"/>
                        <w:spacing w:val="-2"/>
                      </w:rPr>
                      <w:t>) to be used for further research</w:t>
                    </w:r>
                    <w:r>
                      <w:rPr>
                        <w:rFonts w:ascii="Calibri" w:eastAsia="Calibri" w:hAnsi="Calibri" w:cs="Calibri"/>
                        <w:color w:val="585858"/>
                        <w:spacing w:val="-3"/>
                      </w:rPr>
                      <w:t>.</w:t>
                    </w:r>
                  </w:p>
                  <w:p w:rsidR="00622204" w:rsidRDefault="00816023" w:rsidP="00894D81">
                    <w:pPr>
                      <w:pStyle w:val="ResumeText"/>
                      <w:spacing w:after="0"/>
                    </w:pPr>
                  </w:p>
                </w:sdtContent>
              </w:sdt>
              <w:sdt>
                <w:sdtPr>
                  <w:id w:val="-1702851719"/>
                  <w:placeholder>
                    <w:docPart w:val="56426F80CFF24FEA92DB880FB263A041"/>
                  </w:placeholder>
                  <w15:repeatingSectionItem/>
                </w:sdtPr>
                <w:sdtEndPr/>
                <w:sdtContent>
                  <w:p w:rsidR="00622204" w:rsidRPr="00622204" w:rsidRDefault="00622204" w:rsidP="00894D81">
                    <w:pPr>
                      <w:pStyle w:val="ResumeText"/>
                      <w:spacing w:after="0"/>
                    </w:pPr>
                    <w:r w:rsidRPr="00622204">
                      <w:rPr>
                        <w:b/>
                        <w:bCs/>
                      </w:rPr>
                      <w:t>STUDENTS MODELING A RESEARCH TOPIC</w:t>
                    </w:r>
                    <w:r w:rsidRPr="00622204">
                      <w:t xml:space="preserve"> (SMART Teams)</w:t>
                    </w:r>
                  </w:p>
                  <w:p w:rsidR="00622204" w:rsidRPr="00622204" w:rsidRDefault="00622204" w:rsidP="00894D81">
                    <w:pPr>
                      <w:pStyle w:val="ResumeText"/>
                      <w:spacing w:after="0"/>
                    </w:pPr>
                    <w:r w:rsidRPr="00622204">
                      <w:t>SEPTEMBER 2015 – JUNE 2016</w:t>
                    </w:r>
                  </w:p>
                  <w:p w:rsidR="00BF7982" w:rsidRDefault="00622204" w:rsidP="00894D81">
                    <w:pPr>
                      <w:pStyle w:val="ResumeText"/>
                      <w:spacing w:after="0"/>
                    </w:pPr>
                    <w:r w:rsidRPr="00622204">
                      <w:t>Contributed to the team’s research on the emergence and spread of the superbug New Delhi Metallo-beta-lactamase 1 (NDM-1). Presented our research at the Milwaukee School of Engineering and the Marshfield Clinic Research Foundation.</w:t>
                    </w:r>
                  </w:p>
                </w:sdtContent>
              </w:sdt>
            </w:sdtContent>
          </w:sdt>
        </w:tc>
      </w:tr>
      <w:tr w:rsidR="00F66E6F" w:rsidTr="00F66E6F">
        <w:tc>
          <w:tcPr>
            <w:tcW w:w="1778" w:type="dxa"/>
          </w:tcPr>
          <w:p w:rsidR="00F66E6F" w:rsidRPr="009F744F" w:rsidRDefault="00F66E6F" w:rsidP="00F66E6F">
            <w:pPr>
              <w:pStyle w:val="Heading1"/>
              <w:rPr>
                <w:color w:val="auto"/>
              </w:rPr>
            </w:pPr>
            <w:r w:rsidRPr="009F744F">
              <w:rPr>
                <w:color w:val="auto"/>
              </w:rPr>
              <w:t>skills &amp; abilities</w:t>
            </w:r>
          </w:p>
        </w:tc>
        <w:tc>
          <w:tcPr>
            <w:tcW w:w="472" w:type="dxa"/>
          </w:tcPr>
          <w:p w:rsidR="00F66E6F" w:rsidRDefault="00F66E6F" w:rsidP="00F66E6F"/>
        </w:tc>
        <w:tc>
          <w:tcPr>
            <w:tcW w:w="8820" w:type="dxa"/>
          </w:tcPr>
          <w:p w:rsidR="00674315" w:rsidRDefault="00564C54" w:rsidP="00674315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with R (</w:t>
            </w:r>
            <w:proofErr w:type="spellStart"/>
            <w:r>
              <w:rPr>
                <w:sz w:val="20"/>
                <w:szCs w:val="20"/>
              </w:rPr>
              <w:t>RStudio</w:t>
            </w:r>
            <w:proofErr w:type="spellEnd"/>
            <w:r>
              <w:rPr>
                <w:sz w:val="20"/>
                <w:szCs w:val="20"/>
              </w:rPr>
              <w:t xml:space="preserve">), Python, Java, </w:t>
            </w:r>
            <w:r w:rsidR="00666A6D">
              <w:rPr>
                <w:sz w:val="20"/>
                <w:szCs w:val="20"/>
              </w:rPr>
              <w:t xml:space="preserve">SQL, </w:t>
            </w:r>
            <w:r>
              <w:rPr>
                <w:sz w:val="20"/>
                <w:szCs w:val="20"/>
              </w:rPr>
              <w:t>and HTML</w:t>
            </w:r>
            <w:r w:rsidR="00666A6D">
              <w:rPr>
                <w:sz w:val="20"/>
                <w:szCs w:val="20"/>
              </w:rPr>
              <w:t>/CSS</w:t>
            </w:r>
            <w:r>
              <w:rPr>
                <w:sz w:val="20"/>
                <w:szCs w:val="20"/>
              </w:rPr>
              <w:t>.</w:t>
            </w:r>
          </w:p>
          <w:p w:rsidR="00C4062B" w:rsidRDefault="00666A6D" w:rsidP="00C4062B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Skills: data wrangling (</w:t>
            </w:r>
            <w:proofErr w:type="spellStart"/>
            <w:r>
              <w:rPr>
                <w:sz w:val="20"/>
                <w:szCs w:val="20"/>
              </w:rPr>
              <w:t>dplyr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tidyr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stringr</w:t>
            </w:r>
            <w:proofErr w:type="spellEnd"/>
            <w:r w:rsidR="00C4062B">
              <w:rPr>
                <w:sz w:val="20"/>
                <w:szCs w:val="20"/>
              </w:rPr>
              <w:t xml:space="preserve">, etc.), data visualization (ggplot2), web applications </w:t>
            </w:r>
          </w:p>
          <w:p w:rsidR="00666A6D" w:rsidRDefault="00C4062B" w:rsidP="00C4062B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shingy</w:t>
            </w:r>
            <w:proofErr w:type="spellEnd"/>
            <w:r>
              <w:rPr>
                <w:sz w:val="20"/>
                <w:szCs w:val="20"/>
              </w:rPr>
              <w:t>), and more.</w:t>
            </w:r>
          </w:p>
          <w:p w:rsidR="00F66E6F" w:rsidRPr="00564C54" w:rsidRDefault="00C4062B" w:rsidP="00666A6D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 Skills for Data Science: NumPy, SciPy, Pandas, Matplotlib, </w:t>
            </w:r>
            <w:proofErr w:type="spellStart"/>
            <w:r>
              <w:rPr>
                <w:sz w:val="20"/>
                <w:szCs w:val="20"/>
              </w:rPr>
              <w:t>Scikit</w:t>
            </w:r>
            <w:proofErr w:type="spellEnd"/>
            <w:r>
              <w:rPr>
                <w:sz w:val="20"/>
                <w:szCs w:val="20"/>
              </w:rPr>
              <w:t>-learn, TensorFlow</w:t>
            </w:r>
            <w:bookmarkStart w:id="0" w:name="_GoBack"/>
            <w:bookmarkEnd w:id="0"/>
            <w:r w:rsidR="00564C54">
              <w:rPr>
                <w:sz w:val="20"/>
                <w:szCs w:val="20"/>
              </w:rPr>
              <w:t xml:space="preserve"> </w:t>
            </w:r>
          </w:p>
        </w:tc>
      </w:tr>
      <w:tr w:rsidR="00F66E6F" w:rsidTr="00F66E6F">
        <w:tc>
          <w:tcPr>
            <w:tcW w:w="1778" w:type="dxa"/>
          </w:tcPr>
          <w:p w:rsidR="00F66E6F" w:rsidRPr="009F744F" w:rsidRDefault="00F66E6F" w:rsidP="00F66E6F">
            <w:pPr>
              <w:pStyle w:val="Heading1"/>
              <w:rPr>
                <w:color w:val="auto"/>
              </w:rPr>
            </w:pPr>
            <w:r w:rsidRPr="009F744F">
              <w:rPr>
                <w:color w:val="auto"/>
              </w:rPr>
              <w:t>activities &amp; awards</w:t>
            </w:r>
          </w:p>
        </w:tc>
        <w:tc>
          <w:tcPr>
            <w:tcW w:w="472" w:type="dxa"/>
          </w:tcPr>
          <w:p w:rsidR="00F66E6F" w:rsidRDefault="00F66E6F" w:rsidP="00F66E6F"/>
        </w:tc>
        <w:tc>
          <w:tcPr>
            <w:tcW w:w="8820" w:type="dxa"/>
          </w:tcPr>
          <w:p w:rsidR="00F66E6F" w:rsidRDefault="00342E88" w:rsidP="00894D81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of California Triathlon Team</w:t>
            </w:r>
          </w:p>
          <w:p w:rsidR="00342E88" w:rsidRPr="00622204" w:rsidRDefault="00342E88" w:rsidP="00894D81">
            <w:pPr>
              <w:pStyle w:val="NoSpacing"/>
              <w:spacing w:line="360" w:lineRule="auto"/>
              <w:rPr>
                <w:sz w:val="20"/>
                <w:szCs w:val="20"/>
              </w:rPr>
            </w:pPr>
          </w:p>
        </w:tc>
      </w:tr>
    </w:tbl>
    <w:p w:rsidR="00BF7982" w:rsidRDefault="00BF7982" w:rsidP="00342E88"/>
    <w:sectPr w:rsidR="00BF7982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023" w:rsidRDefault="00816023">
      <w:pPr>
        <w:spacing w:before="0" w:after="0" w:line="240" w:lineRule="auto"/>
      </w:pPr>
      <w:r>
        <w:separator/>
      </w:r>
    </w:p>
  </w:endnote>
  <w:endnote w:type="continuationSeparator" w:id="0">
    <w:p w:rsidR="00816023" w:rsidRDefault="008160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7"/>
      <w:gridCol w:w="5043"/>
    </w:tblGrid>
    <w:tr w:rsidR="00BF7982">
      <w:tc>
        <w:tcPr>
          <w:tcW w:w="5148" w:type="dxa"/>
        </w:tcPr>
        <w:p w:rsidR="00BF7982" w:rsidRDefault="00B45213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6D2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A827E888737640438FF1AC80A695938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BF7982" w:rsidRDefault="001D15B8">
              <w:pPr>
                <w:pStyle w:val="Footer"/>
                <w:jc w:val="right"/>
              </w:pPr>
              <w:r>
                <w:t>Andrew Rall</w:t>
              </w:r>
            </w:p>
          </w:tc>
        </w:sdtContent>
      </w:sdt>
    </w:tr>
  </w:tbl>
  <w:p w:rsidR="00BF7982" w:rsidRDefault="00BF7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023" w:rsidRDefault="00816023">
      <w:pPr>
        <w:spacing w:before="0" w:after="0" w:line="240" w:lineRule="auto"/>
      </w:pPr>
      <w:r>
        <w:separator/>
      </w:r>
    </w:p>
  </w:footnote>
  <w:footnote w:type="continuationSeparator" w:id="0">
    <w:p w:rsidR="00816023" w:rsidRDefault="0081602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B8"/>
    <w:rsid w:val="0015676E"/>
    <w:rsid w:val="001D15B8"/>
    <w:rsid w:val="001E484B"/>
    <w:rsid w:val="00275AFB"/>
    <w:rsid w:val="00316D26"/>
    <w:rsid w:val="00342E88"/>
    <w:rsid w:val="00422BC7"/>
    <w:rsid w:val="004C6BB8"/>
    <w:rsid w:val="00564C54"/>
    <w:rsid w:val="005E359C"/>
    <w:rsid w:val="00622204"/>
    <w:rsid w:val="00666A6D"/>
    <w:rsid w:val="00674315"/>
    <w:rsid w:val="007928B4"/>
    <w:rsid w:val="007D6C03"/>
    <w:rsid w:val="00816023"/>
    <w:rsid w:val="00894D81"/>
    <w:rsid w:val="009F744F"/>
    <w:rsid w:val="00A42FE8"/>
    <w:rsid w:val="00B26E99"/>
    <w:rsid w:val="00B45213"/>
    <w:rsid w:val="00BF7982"/>
    <w:rsid w:val="00C4062B"/>
    <w:rsid w:val="00F52FB9"/>
    <w:rsid w:val="00F66E6F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68F4"/>
  <w15:chartTrackingRefBased/>
  <w15:docId w15:val="{85E5740A-2AFA-432D-8E9C-5E804EF3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NoSpacing">
    <w:name w:val="No Spacing"/>
    <w:uiPriority w:val="2"/>
    <w:qFormat/>
    <w:rsid w:val="001D15B8"/>
    <w:pPr>
      <w:spacing w:before="0" w:after="0" w:line="240" w:lineRule="auto"/>
    </w:pPr>
    <w:rPr>
      <w:color w:val="262626" w:themeColor="text1" w:themeTint="D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38FEFF0A624F40BD337CB0F735B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81817-8326-4E30-8A5F-7EEC68472F20}"/>
      </w:docPartPr>
      <w:docPartBody>
        <w:p w:rsidR="00D5423C" w:rsidRDefault="006F0C8D">
          <w:pPr>
            <w:pStyle w:val="5538FEFF0A624F40BD337CB0F735B33D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4DD7ECCD63BE42F0B23B58E1D7030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E50C-A64C-4F13-A50F-966D13E33C4C}"/>
      </w:docPartPr>
      <w:docPartBody>
        <w:p w:rsidR="00D5423C" w:rsidRDefault="006F0C8D">
          <w:pPr>
            <w:pStyle w:val="4DD7ECCD63BE42F0B23B58E1D703041B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2F17E5EC1D3C40D882D694B26D0C7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857D4-27EB-4A9C-AB12-4BA8438B9711}"/>
      </w:docPartPr>
      <w:docPartBody>
        <w:p w:rsidR="00D5423C" w:rsidRDefault="006F0C8D">
          <w:pPr>
            <w:pStyle w:val="2F17E5EC1D3C40D882D694B26D0C76CE"/>
          </w:pPr>
          <w:r>
            <w:t>[Professional or technical skills]</w:t>
          </w:r>
        </w:p>
      </w:docPartBody>
    </w:docPart>
    <w:docPart>
      <w:docPartPr>
        <w:name w:val="A827E888737640438FF1AC80A6959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3C96F-B6B5-4E6E-92BD-D3749F0719E4}"/>
      </w:docPartPr>
      <w:docPartBody>
        <w:p w:rsidR="00D5423C" w:rsidRDefault="006F0C8D">
          <w:pPr>
            <w:pStyle w:val="A827E888737640438FF1AC80A6959387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5560D7909B7A483BB90472E599E29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0AAEB-9793-4E5D-97AD-DC1483F15B6A}"/>
      </w:docPartPr>
      <w:docPartBody>
        <w:p w:rsidR="00D5423C" w:rsidRDefault="00BF71DF" w:rsidP="00BF71DF">
          <w:pPr>
            <w:pStyle w:val="5560D7909B7A483BB90472E599E29B73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F3FEA526D5C641D0920D07C6C7EE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82BD-7434-4109-A6C7-03532972098F}"/>
      </w:docPartPr>
      <w:docPartBody>
        <w:p w:rsidR="00D5423C" w:rsidRDefault="00BF71DF" w:rsidP="00BF71DF">
          <w:pPr>
            <w:pStyle w:val="F3FEA526D5C641D0920D07C6C7EE8D16"/>
          </w:pPr>
          <w:r>
            <w:t>[Professional or technical skills]</w:t>
          </w:r>
        </w:p>
      </w:docPartBody>
    </w:docPart>
    <w:docPart>
      <w:docPartPr>
        <w:name w:val="56426F80CFF24FEA92DB880FB263A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375EB-1644-46A9-A75C-3727F208B2CB}"/>
      </w:docPartPr>
      <w:docPartBody>
        <w:p w:rsidR="00D5423C" w:rsidRDefault="00BF71DF" w:rsidP="00BF71DF">
          <w:pPr>
            <w:pStyle w:val="56426F80CFF24FEA92DB880FB263A041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DF"/>
    <w:rsid w:val="002864A1"/>
    <w:rsid w:val="004C7CC7"/>
    <w:rsid w:val="005C54F1"/>
    <w:rsid w:val="006363FE"/>
    <w:rsid w:val="006F0C8D"/>
    <w:rsid w:val="0080007A"/>
    <w:rsid w:val="00840930"/>
    <w:rsid w:val="00BF71DF"/>
    <w:rsid w:val="00C935E9"/>
    <w:rsid w:val="00D5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86D7A7C2E1446BB2D1F6920B8AB83F">
    <w:name w:val="9F86D7A7C2E1446BB2D1F6920B8AB83F"/>
  </w:style>
  <w:style w:type="paragraph" w:customStyle="1" w:styleId="AC4BBE70937C4E8A8F582DF31B6E137C">
    <w:name w:val="AC4BBE70937C4E8A8F582DF31B6E137C"/>
  </w:style>
  <w:style w:type="paragraph" w:customStyle="1" w:styleId="E30B538390454B60B5128170178391AB">
    <w:name w:val="E30B538390454B60B5128170178391AB"/>
  </w:style>
  <w:style w:type="paragraph" w:customStyle="1" w:styleId="965FF05571BB477299721590552E5695">
    <w:name w:val="965FF05571BB477299721590552E5695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450FA3B50D4E67997907FD96BC2D42">
    <w:name w:val="21450FA3B50D4E67997907FD96BC2D42"/>
  </w:style>
  <w:style w:type="character" w:styleId="PlaceholderText">
    <w:name w:val="Placeholder Text"/>
    <w:basedOn w:val="DefaultParagraphFont"/>
    <w:uiPriority w:val="99"/>
    <w:semiHidden/>
    <w:rsid w:val="00BF71DF"/>
    <w:rPr>
      <w:color w:val="808080"/>
    </w:rPr>
  </w:style>
  <w:style w:type="paragraph" w:customStyle="1" w:styleId="5538FEFF0A624F40BD337CB0F735B33D">
    <w:name w:val="5538FEFF0A624F40BD337CB0F735B33D"/>
  </w:style>
  <w:style w:type="paragraph" w:customStyle="1" w:styleId="A90C9088ABD44B1DAE54574564D0C0E1">
    <w:name w:val="A90C9088ABD44B1DAE54574564D0C0E1"/>
  </w:style>
  <w:style w:type="paragraph" w:customStyle="1" w:styleId="4DD7ECCD63BE42F0B23B58E1D703041B">
    <w:name w:val="4DD7ECCD63BE42F0B23B58E1D703041B"/>
  </w:style>
  <w:style w:type="paragraph" w:customStyle="1" w:styleId="B083416438A247BCB92FA51C8E8D6D96">
    <w:name w:val="B083416438A247BCB92FA51C8E8D6D96"/>
  </w:style>
  <w:style w:type="paragraph" w:customStyle="1" w:styleId="FB495F40AE8A4C8190278D14440067E3">
    <w:name w:val="FB495F40AE8A4C8190278D14440067E3"/>
  </w:style>
  <w:style w:type="paragraph" w:customStyle="1" w:styleId="2F17E5EC1D3C40D882D694B26D0C76CE">
    <w:name w:val="2F17E5EC1D3C40D882D694B26D0C76CE"/>
  </w:style>
  <w:style w:type="paragraph" w:customStyle="1" w:styleId="89C62456736641F5A4A219FC87F9E4F4">
    <w:name w:val="89C62456736641F5A4A219FC87F9E4F4"/>
  </w:style>
  <w:style w:type="paragraph" w:customStyle="1" w:styleId="E07EDF8DFF0A47D5A9CA76E5DAA08D3B">
    <w:name w:val="E07EDF8DFF0A47D5A9CA76E5DAA08D3B"/>
  </w:style>
  <w:style w:type="paragraph" w:customStyle="1" w:styleId="5FDA3C2109C84410886A018BB5951D07">
    <w:name w:val="5FDA3C2109C84410886A018BB5951D07"/>
  </w:style>
  <w:style w:type="paragraph" w:customStyle="1" w:styleId="739294A449394A7F81D9FA2D9666AD09">
    <w:name w:val="739294A449394A7F81D9FA2D9666AD09"/>
  </w:style>
  <w:style w:type="paragraph" w:customStyle="1" w:styleId="A827E888737640438FF1AC80A6959387">
    <w:name w:val="A827E888737640438FF1AC80A6959387"/>
  </w:style>
  <w:style w:type="paragraph" w:customStyle="1" w:styleId="F199248A61B240C08D87AF4CAAC533C5">
    <w:name w:val="F199248A61B240C08D87AF4CAAC533C5"/>
  </w:style>
  <w:style w:type="paragraph" w:customStyle="1" w:styleId="70D842EF307C46F689C07BCD9101B928">
    <w:name w:val="70D842EF307C46F689C07BCD9101B928"/>
  </w:style>
  <w:style w:type="paragraph" w:customStyle="1" w:styleId="B3FBE7CA156940C6B1E731A142422D37">
    <w:name w:val="B3FBE7CA156940C6B1E731A142422D37"/>
  </w:style>
  <w:style w:type="paragraph" w:customStyle="1" w:styleId="5560D7909B7A483BB90472E599E29B73">
    <w:name w:val="5560D7909B7A483BB90472E599E29B73"/>
    <w:rsid w:val="00BF71DF"/>
  </w:style>
  <w:style w:type="paragraph" w:customStyle="1" w:styleId="F3FEA526D5C641D0920D07C6C7EE8D16">
    <w:name w:val="F3FEA526D5C641D0920D07C6C7EE8D16"/>
    <w:rsid w:val="00BF71DF"/>
  </w:style>
  <w:style w:type="paragraph" w:customStyle="1" w:styleId="56426F80CFF24FEA92DB880FB263A041">
    <w:name w:val="56426F80CFF24FEA92DB880FB263A041"/>
    <w:rsid w:val="00BF71DF"/>
  </w:style>
  <w:style w:type="paragraph" w:customStyle="1" w:styleId="D246F008548E4C80A99BED38B62BC9A9">
    <w:name w:val="D246F008548E4C80A99BED38B62BC9A9"/>
    <w:rsid w:val="00BF71DF"/>
  </w:style>
  <w:style w:type="paragraph" w:customStyle="1" w:styleId="15754D7057844D069BB3B20ACA39A181">
    <w:name w:val="15754D7057844D069BB3B20ACA39A181"/>
    <w:rsid w:val="00BF71DF"/>
  </w:style>
  <w:style w:type="paragraph" w:customStyle="1" w:styleId="E766DF2340BF4789B35A28239D5D9CEB">
    <w:name w:val="E766DF2340BF4789B35A28239D5D9CEB"/>
    <w:rsid w:val="00BF71DF"/>
  </w:style>
  <w:style w:type="paragraph" w:customStyle="1" w:styleId="ABB784B1918A40BF861AB4257EC6571E">
    <w:name w:val="ABB784B1918A40BF861AB4257EC6571E"/>
    <w:rsid w:val="00BF71DF"/>
  </w:style>
  <w:style w:type="paragraph" w:customStyle="1" w:styleId="74A17FF7D88B4EB7A622557058473368">
    <w:name w:val="74A17FF7D88B4EB7A622557058473368"/>
    <w:rsid w:val="00BF71DF"/>
  </w:style>
  <w:style w:type="paragraph" w:customStyle="1" w:styleId="CDF186C03FE84EA2906F77CC5A6DD379">
    <w:name w:val="CDF186C03FE84EA2906F77CC5A6DD379"/>
    <w:rsid w:val="00BF71DF"/>
  </w:style>
  <w:style w:type="paragraph" w:customStyle="1" w:styleId="F02D7ED6A21A4B05A7B7EF377ABB5204">
    <w:name w:val="F02D7ED6A21A4B05A7B7EF377ABB5204"/>
    <w:rsid w:val="00BF71DF"/>
  </w:style>
  <w:style w:type="paragraph" w:customStyle="1" w:styleId="79FF1BF48DE54F049016EF547965D715">
    <w:name w:val="79FF1BF48DE54F049016EF547965D715"/>
    <w:rsid w:val="00BF71DF"/>
  </w:style>
  <w:style w:type="paragraph" w:customStyle="1" w:styleId="AADEB0B98DA14BC188993E9E981645D2">
    <w:name w:val="AADEB0B98DA14BC188993E9E981645D2"/>
    <w:rsid w:val="00BF71DF"/>
  </w:style>
  <w:style w:type="paragraph" w:customStyle="1" w:styleId="DA8804A5F8B2496DA8954D86EFA9AD70">
    <w:name w:val="DA8804A5F8B2496DA8954D86EFA9AD70"/>
    <w:rsid w:val="00BF71DF"/>
  </w:style>
  <w:style w:type="paragraph" w:customStyle="1" w:styleId="D750F7C992E14B3AB50403F09917C51B">
    <w:name w:val="D750F7C992E14B3AB50403F09917C51B"/>
    <w:rsid w:val="00BF71DF"/>
  </w:style>
  <w:style w:type="paragraph" w:customStyle="1" w:styleId="C6123F6DA2574F4DAD35A6F485D85C30">
    <w:name w:val="C6123F6DA2574F4DAD35A6F485D85C30"/>
    <w:rsid w:val="00BF71DF"/>
  </w:style>
  <w:style w:type="paragraph" w:customStyle="1" w:styleId="780A267DD753477CA4A1273971519EA3">
    <w:name w:val="780A267DD753477CA4A1273971519EA3"/>
    <w:rsid w:val="00BF71DF"/>
  </w:style>
  <w:style w:type="paragraph" w:customStyle="1" w:styleId="78BB59C81E34456FB4D623327966FE13">
    <w:name w:val="78BB59C81E34456FB4D623327966FE13"/>
    <w:rsid w:val="00BF71DF"/>
  </w:style>
  <w:style w:type="paragraph" w:customStyle="1" w:styleId="37CCA37F75284CEF8393A6439182B2F6">
    <w:name w:val="37CCA37F75284CEF8393A6439182B2F6"/>
    <w:rsid w:val="00BF71DF"/>
  </w:style>
  <w:style w:type="paragraph" w:customStyle="1" w:styleId="94898B0D6C41459D8B421CB3002F2E85">
    <w:name w:val="94898B0D6C41459D8B421CB3002F2E85"/>
    <w:rsid w:val="00BF71DF"/>
  </w:style>
  <w:style w:type="paragraph" w:customStyle="1" w:styleId="3C18FCE487274812A382ACB35FED494D">
    <w:name w:val="3C18FCE487274812A382ACB35FED494D"/>
    <w:rsid w:val="00BF71DF"/>
  </w:style>
  <w:style w:type="paragraph" w:customStyle="1" w:styleId="92D1717756C24F409FA59F40907DCCD1">
    <w:name w:val="92D1717756C24F409FA59F40907DCCD1"/>
    <w:rsid w:val="00BF71DF"/>
  </w:style>
  <w:style w:type="paragraph" w:customStyle="1" w:styleId="C74FB44071D64FB6947311C136DA84F4">
    <w:name w:val="C74FB44071D64FB6947311C136DA84F4"/>
    <w:rsid w:val="00BF71DF"/>
  </w:style>
  <w:style w:type="paragraph" w:customStyle="1" w:styleId="EA8476B8ED7143DDA078CCCA6336B473">
    <w:name w:val="EA8476B8ED7143DDA078CCCA6336B473"/>
    <w:rsid w:val="00BF71DF"/>
  </w:style>
  <w:style w:type="paragraph" w:customStyle="1" w:styleId="A954DA9B1FBC4DFC9C39ACF45F9AB5E4">
    <w:name w:val="A954DA9B1FBC4DFC9C39ACF45F9AB5E4"/>
    <w:rsid w:val="00BF71DF"/>
  </w:style>
  <w:style w:type="paragraph" w:customStyle="1" w:styleId="DC253073D67A4C4A9FA83278FF490B6E">
    <w:name w:val="DC253073D67A4C4A9FA83278FF490B6E"/>
    <w:rsid w:val="00BF71DF"/>
  </w:style>
  <w:style w:type="paragraph" w:customStyle="1" w:styleId="2BB2D77CFB2D4DFDB4925EB1687E6568">
    <w:name w:val="2BB2D77CFB2D4DFDB4925EB1687E6568"/>
    <w:rsid w:val="00BF71DF"/>
  </w:style>
  <w:style w:type="paragraph" w:customStyle="1" w:styleId="94F0A92C7EF04F509A2DF2EB6A0742E0">
    <w:name w:val="94F0A92C7EF04F509A2DF2EB6A0742E0"/>
    <w:rsid w:val="00BF71DF"/>
  </w:style>
  <w:style w:type="paragraph" w:customStyle="1" w:styleId="DD855C6F48C84ADC878ADBE3009A91AC">
    <w:name w:val="DD855C6F48C84ADC878ADBE3009A91AC"/>
    <w:rsid w:val="00BF71DF"/>
  </w:style>
  <w:style w:type="paragraph" w:customStyle="1" w:styleId="46F1311573F24F1DAD545864A626647A">
    <w:name w:val="46F1311573F24F1DAD545864A626647A"/>
    <w:rsid w:val="00BF71DF"/>
  </w:style>
  <w:style w:type="paragraph" w:customStyle="1" w:styleId="C200ED40D60E4DD9A5CBC8B8B120B48A">
    <w:name w:val="C200ED40D60E4DD9A5CBC8B8B120B48A"/>
    <w:rsid w:val="00BF71DF"/>
  </w:style>
  <w:style w:type="paragraph" w:customStyle="1" w:styleId="CCCE8EB3142243C9AB7B49AC1A7E3BDB">
    <w:name w:val="CCCE8EB3142243C9AB7B49AC1A7E3BDB"/>
    <w:rsid w:val="00BF71DF"/>
  </w:style>
  <w:style w:type="paragraph" w:customStyle="1" w:styleId="846D9789F7E249708947FE25ECCABB13">
    <w:name w:val="846D9789F7E249708947FE25ECCABB13"/>
    <w:rsid w:val="00BF71DF"/>
  </w:style>
  <w:style w:type="paragraph" w:customStyle="1" w:styleId="18E5BE551DF144D596CAD54205E350E5">
    <w:name w:val="18E5BE551DF144D596CAD54205E350E5"/>
    <w:rsid w:val="00BF71DF"/>
  </w:style>
  <w:style w:type="paragraph" w:customStyle="1" w:styleId="FD8776477DEF4054A8F4B214023951AE">
    <w:name w:val="FD8776477DEF4054A8F4B214023951AE"/>
    <w:rsid w:val="00BF71DF"/>
  </w:style>
  <w:style w:type="paragraph" w:customStyle="1" w:styleId="121D6E1D7B9B45C5869674135BEFDAFA">
    <w:name w:val="121D6E1D7B9B45C5869674135BEFDAFA"/>
    <w:rsid w:val="00BF71DF"/>
  </w:style>
  <w:style w:type="paragraph" w:customStyle="1" w:styleId="9A91B7172C1448E79A575F9CAA3A6E7A">
    <w:name w:val="9A91B7172C1448E79A575F9CAA3A6E7A"/>
    <w:rsid w:val="00BF71DF"/>
  </w:style>
  <w:style w:type="paragraph" w:customStyle="1" w:styleId="C08B458A134C48329F9D2E1B7EBFBAD1">
    <w:name w:val="C08B458A134C48329F9D2E1B7EBFBAD1"/>
    <w:rsid w:val="00286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17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Rall</dc:creator>
  <cp:keywords/>
  <cp:lastModifiedBy>Andrew Rall</cp:lastModifiedBy>
  <cp:revision>3</cp:revision>
  <dcterms:created xsi:type="dcterms:W3CDTF">2018-08-20T20:25:00Z</dcterms:created>
  <dcterms:modified xsi:type="dcterms:W3CDTF">2018-08-21T19:50:00Z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